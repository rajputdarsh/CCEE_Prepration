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4FC" w:rsidRDefault="008874FC" w:rsidP="00956789">
      <w:pPr>
        <w:rPr>
          <w:rFonts w:ascii="Arial Narrow" w:hAnsi="Arial Narrow" w:cs="Arial Narrow"/>
        </w:rPr>
      </w:pPr>
    </w:p>
    <w:p w:rsidR="008874FC" w:rsidRDefault="008874FC" w:rsidP="003240D2">
      <w:pPr>
        <w:widowControl/>
        <w:spacing w:before="9" w:line="216" w:lineRule="exact"/>
        <w:rPr>
          <w:sz w:val="18"/>
          <w:szCs w:val="18"/>
          <w:u w:val="single"/>
        </w:rPr>
      </w:pPr>
      <w:r>
        <w:rPr>
          <w:rFonts w:ascii="Arial Narrow" w:hAnsi="Arial Narrow" w:cs="Arial Narrow"/>
        </w:rPr>
        <w:t xml:space="preserve">Q26. </w:t>
      </w:r>
      <w:r>
        <w:rPr>
          <w:sz w:val="18"/>
          <w:szCs w:val="18"/>
        </w:rPr>
        <w:t xml:space="preserve">The "Singleton" design pattern </w:t>
      </w:r>
      <w:r>
        <w:rPr>
          <w:sz w:val="18"/>
          <w:szCs w:val="18"/>
          <w:u w:val="single"/>
        </w:rPr>
        <w:t>___</w:t>
      </w:r>
    </w:p>
    <w:p w:rsidR="008874FC" w:rsidRDefault="008874FC" w:rsidP="003240D2">
      <w:pPr>
        <w:widowControl/>
        <w:spacing w:before="19" w:line="216" w:lineRule="exact"/>
        <w:rPr>
          <w:sz w:val="18"/>
          <w:szCs w:val="18"/>
        </w:rPr>
      </w:pPr>
      <w:r>
        <w:rPr>
          <w:sz w:val="18"/>
          <w:szCs w:val="18"/>
        </w:rPr>
        <w:t>1 .Creates only one class of a particular type</w:t>
      </w:r>
    </w:p>
    <w:p w:rsidR="008874FC" w:rsidRDefault="008874FC" w:rsidP="003240D2">
      <w:pPr>
        <w:widowControl/>
        <w:spacing w:line="230" w:lineRule="exact"/>
        <w:ind w:left="576" w:hanging="576"/>
        <w:rPr>
          <w:sz w:val="18"/>
          <w:szCs w:val="18"/>
        </w:rPr>
      </w:pPr>
      <w:r>
        <w:rPr>
          <w:sz w:val="18"/>
          <w:szCs w:val="18"/>
        </w:rPr>
        <w:t>2. Allows unified access to a single instance of a particular class</w:t>
      </w:r>
    </w:p>
    <w:p w:rsidR="008874FC" w:rsidRDefault="008874FC" w:rsidP="003240D2">
      <w:pPr>
        <w:widowControl/>
        <w:spacing w:line="235" w:lineRule="exact"/>
        <w:ind w:left="576" w:hanging="576"/>
        <w:rPr>
          <w:sz w:val="18"/>
          <w:szCs w:val="18"/>
        </w:rPr>
      </w:pPr>
      <w:r>
        <w:rPr>
          <w:sz w:val="18"/>
          <w:szCs w:val="18"/>
        </w:rPr>
        <w:t>3. Should always be used in place of global variables</w:t>
      </w:r>
    </w:p>
    <w:p w:rsidR="008874FC" w:rsidRDefault="008874FC" w:rsidP="003240D2">
      <w:pPr>
        <w:widowControl/>
        <w:spacing w:line="225" w:lineRule="exact"/>
        <w:rPr>
          <w:sz w:val="18"/>
          <w:szCs w:val="18"/>
        </w:rPr>
      </w:pPr>
      <w:r>
        <w:rPr>
          <w:sz w:val="18"/>
          <w:szCs w:val="18"/>
        </w:rPr>
        <w:t>4. All of the above</w:t>
      </w:r>
    </w:p>
    <w:p w:rsidR="008874FC" w:rsidRDefault="008874FC" w:rsidP="00956789">
      <w:pPr>
        <w:rPr>
          <w:rFonts w:ascii="Arial Narrow" w:hAnsi="Arial Narrow" w:cs="Arial Narrow"/>
        </w:rPr>
      </w:pPr>
    </w:p>
    <w:p w:rsidR="008874FC" w:rsidRDefault="008874FC" w:rsidP="00956789">
      <w:pPr>
        <w:rPr>
          <w:rFonts w:ascii="Arial Narrow" w:hAnsi="Arial Narrow" w:cs="Arial Narrow"/>
        </w:rPr>
      </w:pPr>
    </w:p>
    <w:p w:rsidR="008874FC" w:rsidRDefault="008874FC" w:rsidP="003240D2">
      <w:pPr>
        <w:widowControl/>
        <w:spacing w:line="225" w:lineRule="exact"/>
        <w:rPr>
          <w:sz w:val="18"/>
          <w:szCs w:val="18"/>
        </w:rPr>
      </w:pPr>
      <w:r>
        <w:rPr>
          <w:rFonts w:ascii="Arial Narrow" w:hAnsi="Arial Narrow" w:cs="Arial Narrow"/>
        </w:rPr>
        <w:t xml:space="preserve">Q27. </w:t>
      </w:r>
      <w:r>
        <w:rPr>
          <w:sz w:val="18"/>
          <w:szCs w:val="18"/>
        </w:rPr>
        <w:t>Which type of variables cannot be serialized?</w:t>
      </w:r>
    </w:p>
    <w:p w:rsidR="008874FC" w:rsidRDefault="008874FC" w:rsidP="003240D2">
      <w:pPr>
        <w:widowControl/>
        <w:spacing w:line="220" w:lineRule="exact"/>
        <w:rPr>
          <w:sz w:val="18"/>
          <w:szCs w:val="18"/>
        </w:rPr>
      </w:pPr>
      <w:r>
        <w:rPr>
          <w:sz w:val="18"/>
          <w:szCs w:val="18"/>
        </w:rPr>
        <w:t>1 .transient</w:t>
      </w:r>
    </w:p>
    <w:p w:rsidR="008874FC" w:rsidRDefault="008874FC" w:rsidP="003240D2">
      <w:pPr>
        <w:widowControl/>
        <w:spacing w:before="19" w:line="220" w:lineRule="exact"/>
        <w:rPr>
          <w:sz w:val="18"/>
          <w:szCs w:val="18"/>
        </w:rPr>
      </w:pPr>
      <w:r>
        <w:rPr>
          <w:sz w:val="18"/>
          <w:szCs w:val="18"/>
        </w:rPr>
        <w:t>2. final</w:t>
      </w:r>
    </w:p>
    <w:p w:rsidR="008874FC" w:rsidRDefault="008874FC" w:rsidP="003240D2">
      <w:pPr>
        <w:widowControl/>
        <w:spacing w:line="220" w:lineRule="exact"/>
        <w:rPr>
          <w:sz w:val="18"/>
          <w:szCs w:val="18"/>
        </w:rPr>
      </w:pPr>
      <w:r>
        <w:rPr>
          <w:sz w:val="18"/>
          <w:szCs w:val="18"/>
        </w:rPr>
        <w:t>3. private .-</w:t>
      </w:r>
    </w:p>
    <w:p w:rsidR="008874FC" w:rsidRDefault="008874FC" w:rsidP="003240D2">
      <w:pPr>
        <w:widowControl/>
        <w:spacing w:before="4" w:line="220" w:lineRule="exact"/>
        <w:rPr>
          <w:sz w:val="18"/>
          <w:szCs w:val="18"/>
        </w:rPr>
      </w:pPr>
      <w:r>
        <w:rPr>
          <w:sz w:val="18"/>
          <w:szCs w:val="18"/>
        </w:rPr>
        <w:t>4. None of the above</w:t>
      </w:r>
    </w:p>
    <w:p w:rsidR="008874FC" w:rsidRDefault="008874FC" w:rsidP="00956789">
      <w:pPr>
        <w:rPr>
          <w:rFonts w:ascii="Arial Narrow" w:hAnsi="Arial Narrow" w:cs="Arial Narrow"/>
        </w:rPr>
      </w:pPr>
    </w:p>
    <w:p w:rsidR="008874FC" w:rsidRDefault="008874FC" w:rsidP="00956789">
      <w:pPr>
        <w:rPr>
          <w:rFonts w:ascii="Arial Narrow" w:hAnsi="Arial Narrow" w:cs="Arial Narrow"/>
        </w:rPr>
      </w:pPr>
    </w:p>
    <w:p w:rsidR="008874FC" w:rsidRDefault="008874FC" w:rsidP="003240D2">
      <w:pPr>
        <w:widowControl/>
        <w:spacing w:before="9" w:line="220" w:lineRule="exact"/>
        <w:rPr>
          <w:sz w:val="18"/>
          <w:szCs w:val="18"/>
        </w:rPr>
      </w:pPr>
      <w:r>
        <w:rPr>
          <w:rFonts w:ascii="Arial Narrow" w:hAnsi="Arial Narrow" w:cs="Arial Narrow"/>
        </w:rPr>
        <w:t xml:space="preserve">Q28. </w:t>
      </w:r>
      <w:r>
        <w:rPr>
          <w:sz w:val="18"/>
          <w:szCs w:val="18"/>
        </w:rPr>
        <w:t xml:space="preserve">What is the default port used by </w:t>
      </w:r>
      <w:r>
        <w:rPr>
          <w:b/>
          <w:bCs/>
          <w:sz w:val="18"/>
          <w:szCs w:val="18"/>
        </w:rPr>
        <w:t xml:space="preserve">RMI </w:t>
      </w:r>
      <w:r>
        <w:rPr>
          <w:sz w:val="18"/>
          <w:szCs w:val="18"/>
        </w:rPr>
        <w:t>Registry?</w:t>
      </w:r>
    </w:p>
    <w:p w:rsidR="008874FC" w:rsidRDefault="008874FC" w:rsidP="003240D2">
      <w:pPr>
        <w:widowControl/>
        <w:spacing w:line="220" w:lineRule="exact"/>
        <w:rPr>
          <w:sz w:val="18"/>
          <w:szCs w:val="18"/>
        </w:rPr>
      </w:pPr>
      <w:r>
        <w:rPr>
          <w:sz w:val="18"/>
          <w:szCs w:val="18"/>
        </w:rPr>
        <w:t>1. 1024</w:t>
      </w:r>
    </w:p>
    <w:p w:rsidR="008874FC" w:rsidRDefault="008874FC" w:rsidP="003240D2">
      <w:pPr>
        <w:widowControl/>
        <w:spacing w:before="4" w:line="220" w:lineRule="exact"/>
        <w:rPr>
          <w:sz w:val="18"/>
          <w:szCs w:val="18"/>
        </w:rPr>
      </w:pPr>
      <w:r>
        <w:rPr>
          <w:sz w:val="18"/>
          <w:szCs w:val="18"/>
        </w:rPr>
        <w:t>2. 1099</w:t>
      </w:r>
    </w:p>
    <w:p w:rsidR="008874FC" w:rsidRDefault="008874FC" w:rsidP="003240D2">
      <w:pPr>
        <w:widowControl/>
        <w:spacing w:before="4" w:line="220" w:lineRule="exact"/>
        <w:rPr>
          <w:sz w:val="18"/>
          <w:szCs w:val="18"/>
        </w:rPr>
      </w:pPr>
      <w:r>
        <w:rPr>
          <w:sz w:val="18"/>
          <w:szCs w:val="18"/>
        </w:rPr>
        <w:t>3. 8080</w:t>
      </w:r>
    </w:p>
    <w:p w:rsidR="008874FC" w:rsidRDefault="008874FC" w:rsidP="003240D2">
      <w:pPr>
        <w:widowControl/>
        <w:spacing w:before="9" w:line="220" w:lineRule="exact"/>
        <w:rPr>
          <w:sz w:val="18"/>
          <w:szCs w:val="18"/>
        </w:rPr>
      </w:pPr>
      <w:r>
        <w:rPr>
          <w:sz w:val="18"/>
          <w:szCs w:val="18"/>
        </w:rPr>
        <w:t>4. 0127</w:t>
      </w:r>
    </w:p>
    <w:p w:rsidR="008874FC" w:rsidRDefault="008874FC" w:rsidP="00956789">
      <w:pPr>
        <w:rPr>
          <w:rFonts w:ascii="Arial Narrow" w:hAnsi="Arial Narrow" w:cs="Arial Narrow"/>
        </w:rPr>
      </w:pPr>
    </w:p>
    <w:p w:rsidR="008874FC" w:rsidRDefault="008874FC" w:rsidP="00956789">
      <w:pPr>
        <w:rPr>
          <w:rFonts w:ascii="Arial Narrow" w:hAnsi="Arial Narrow" w:cs="Arial Narrow"/>
        </w:rPr>
      </w:pPr>
    </w:p>
    <w:p w:rsidR="008874FC" w:rsidRDefault="008874FC" w:rsidP="003240D2">
      <w:pPr>
        <w:widowControl/>
        <w:spacing w:before="19" w:line="220" w:lineRule="exact"/>
        <w:rPr>
          <w:rFonts w:ascii="Arial Narrow" w:hAnsi="Arial Narrow" w:cs="Arial Narrow"/>
        </w:rPr>
      </w:pPr>
    </w:p>
    <w:p w:rsidR="008874FC" w:rsidRDefault="008874FC" w:rsidP="003240D2">
      <w:pPr>
        <w:widowControl/>
        <w:spacing w:before="19" w:line="220" w:lineRule="exact"/>
        <w:rPr>
          <w:rFonts w:ascii="Arial Narrow" w:hAnsi="Arial Narrow" w:cs="Arial Narrow"/>
        </w:rPr>
      </w:pPr>
    </w:p>
    <w:p w:rsidR="008874FC" w:rsidRDefault="008874FC" w:rsidP="003240D2">
      <w:pPr>
        <w:widowControl/>
        <w:spacing w:before="19" w:line="220" w:lineRule="exact"/>
        <w:rPr>
          <w:rFonts w:ascii="Arial Narrow" w:hAnsi="Arial Narrow" w:cs="Arial Narrow"/>
        </w:rPr>
      </w:pPr>
    </w:p>
    <w:p w:rsidR="008874FC" w:rsidRDefault="008874FC" w:rsidP="003240D2">
      <w:pPr>
        <w:widowControl/>
        <w:spacing w:before="19" w:line="220" w:lineRule="exact"/>
        <w:rPr>
          <w:rFonts w:ascii="Arial Narrow" w:hAnsi="Arial Narrow" w:cs="Arial Narrow"/>
        </w:rPr>
      </w:pPr>
    </w:p>
    <w:p w:rsidR="008874FC" w:rsidRDefault="008874FC" w:rsidP="003240D2">
      <w:pPr>
        <w:widowControl/>
        <w:spacing w:before="19" w:line="220" w:lineRule="exact"/>
        <w:rPr>
          <w:sz w:val="18"/>
          <w:szCs w:val="18"/>
        </w:rPr>
      </w:pPr>
      <w:r>
        <w:rPr>
          <w:rFonts w:ascii="Arial Narrow" w:hAnsi="Arial Narrow" w:cs="Arial Narrow"/>
        </w:rPr>
        <w:t xml:space="preserve">Q29. </w:t>
      </w:r>
      <w:r>
        <w:rPr>
          <w:sz w:val="18"/>
          <w:szCs w:val="18"/>
        </w:rPr>
        <w:t>Which of the following class is thread safe?</w:t>
      </w:r>
    </w:p>
    <w:p w:rsidR="008874FC" w:rsidRDefault="008874FC" w:rsidP="003240D2">
      <w:pPr>
        <w:widowControl/>
        <w:spacing w:before="9" w:line="220" w:lineRule="exact"/>
        <w:rPr>
          <w:sz w:val="18"/>
          <w:szCs w:val="18"/>
        </w:rPr>
      </w:pPr>
      <w:r>
        <w:rPr>
          <w:sz w:val="18"/>
          <w:szCs w:val="18"/>
        </w:rPr>
        <w:t>1 .ArrayList</w:t>
      </w:r>
    </w:p>
    <w:p w:rsidR="008874FC" w:rsidRDefault="008874FC" w:rsidP="003240D2">
      <w:pPr>
        <w:widowControl/>
        <w:spacing w:before="14" w:line="220" w:lineRule="exact"/>
        <w:rPr>
          <w:sz w:val="18"/>
          <w:szCs w:val="18"/>
        </w:rPr>
      </w:pPr>
      <w:r>
        <w:rPr>
          <w:sz w:val="18"/>
          <w:szCs w:val="18"/>
        </w:rPr>
        <w:t>2. HashMap</w:t>
      </w:r>
    </w:p>
    <w:p w:rsidR="008874FC" w:rsidRDefault="008874FC" w:rsidP="003240D2">
      <w:pPr>
        <w:widowControl/>
        <w:spacing w:before="19" w:line="220" w:lineRule="exact"/>
        <w:rPr>
          <w:sz w:val="18"/>
          <w:szCs w:val="18"/>
        </w:rPr>
      </w:pPr>
      <w:r>
        <w:rPr>
          <w:sz w:val="18"/>
          <w:szCs w:val="18"/>
        </w:rPr>
        <w:t>3. Hashtable</w:t>
      </w:r>
    </w:p>
    <w:p w:rsidR="008874FC" w:rsidRDefault="008874FC" w:rsidP="003240D2">
      <w:pPr>
        <w:widowControl/>
        <w:spacing w:before="9" w:line="220" w:lineRule="exact"/>
        <w:rPr>
          <w:sz w:val="18"/>
          <w:szCs w:val="18"/>
        </w:rPr>
      </w:pPr>
      <w:r>
        <w:rPr>
          <w:sz w:val="18"/>
          <w:szCs w:val="18"/>
        </w:rPr>
        <w:t>4. HashSet</w:t>
      </w:r>
    </w:p>
    <w:p w:rsidR="008874FC" w:rsidRDefault="008874FC" w:rsidP="00956789">
      <w:pPr>
        <w:rPr>
          <w:rFonts w:ascii="Arial Narrow" w:hAnsi="Arial Narrow" w:cs="Arial Narrow"/>
        </w:rPr>
      </w:pPr>
    </w:p>
    <w:p w:rsidR="008874FC" w:rsidRDefault="008874FC" w:rsidP="00956789">
      <w:pPr>
        <w:rPr>
          <w:rFonts w:ascii="Arial Narrow" w:hAnsi="Arial Narrow" w:cs="Arial Narrow"/>
        </w:rPr>
      </w:pPr>
    </w:p>
    <w:p w:rsidR="008874FC" w:rsidRDefault="008874FC" w:rsidP="00956789">
      <w:pPr>
        <w:rPr>
          <w:rFonts w:ascii="Arial Narrow" w:hAnsi="Arial Narrow" w:cs="Arial Narrow"/>
        </w:rPr>
      </w:pPr>
    </w:p>
    <w:p w:rsidR="008874FC" w:rsidRDefault="008874FC" w:rsidP="003240D2">
      <w:pPr>
        <w:widowControl/>
        <w:spacing w:before="9" w:line="216" w:lineRule="exact"/>
        <w:rPr>
          <w:sz w:val="18"/>
          <w:szCs w:val="18"/>
        </w:rPr>
      </w:pPr>
      <w:r>
        <w:rPr>
          <w:rFonts w:ascii="Arial Narrow" w:hAnsi="Arial Narrow" w:cs="Arial Narrow"/>
        </w:rPr>
        <w:t xml:space="preserve">Q30. </w:t>
      </w:r>
      <w:r>
        <w:rPr>
          <w:sz w:val="18"/>
          <w:szCs w:val="18"/>
        </w:rPr>
        <w:t>Which are the valid ways to create DatalnputStream streams?</w:t>
      </w:r>
    </w:p>
    <w:p w:rsidR="008874FC" w:rsidRDefault="008874FC" w:rsidP="003240D2">
      <w:pPr>
        <w:widowControl/>
        <w:spacing w:before="24" w:line="216" w:lineRule="exact"/>
        <w:rPr>
          <w:sz w:val="18"/>
          <w:szCs w:val="18"/>
        </w:rPr>
      </w:pPr>
      <w:r>
        <w:rPr>
          <w:sz w:val="18"/>
          <w:szCs w:val="18"/>
        </w:rPr>
        <w:t>1. new DatalnputStream();</w:t>
      </w:r>
    </w:p>
    <w:p w:rsidR="008874FC" w:rsidRDefault="008874FC" w:rsidP="003240D2">
      <w:pPr>
        <w:widowControl/>
        <w:spacing w:before="19" w:line="216" w:lineRule="exact"/>
        <w:rPr>
          <w:sz w:val="18"/>
          <w:szCs w:val="18"/>
        </w:rPr>
      </w:pPr>
      <w:r>
        <w:rPr>
          <w:sz w:val="18"/>
          <w:szCs w:val="18"/>
        </w:rPr>
        <w:t>2. new DatalnputStream("in.dat", IOrIO);</w:t>
      </w:r>
    </w:p>
    <w:p w:rsidR="008874FC" w:rsidRDefault="008874FC" w:rsidP="003240D2">
      <w:pPr>
        <w:widowControl/>
        <w:spacing w:before="14" w:line="216" w:lineRule="exact"/>
        <w:rPr>
          <w:sz w:val="18"/>
          <w:szCs w:val="18"/>
        </w:rPr>
      </w:pPr>
      <w:r>
        <w:rPr>
          <w:sz w:val="18"/>
          <w:szCs w:val="18"/>
        </w:rPr>
        <w:t>3. new DatalnputStream("in.dat")</w:t>
      </w:r>
    </w:p>
    <w:p w:rsidR="008874FC" w:rsidRDefault="008874FC" w:rsidP="00956789">
      <w:pPr>
        <w:rPr>
          <w:sz w:val="18"/>
          <w:szCs w:val="18"/>
        </w:rPr>
      </w:pPr>
      <w:r>
        <w:rPr>
          <w:sz w:val="18"/>
          <w:szCs w:val="18"/>
        </w:rPr>
        <w:t>4. new DatalnputStream(new FilelnputStream("in.dat"):</w:t>
      </w:r>
    </w:p>
    <w:p w:rsidR="008874FC" w:rsidRDefault="008874FC" w:rsidP="00956789">
      <w:pPr>
        <w:rPr>
          <w:sz w:val="18"/>
          <w:szCs w:val="18"/>
        </w:rPr>
      </w:pPr>
    </w:p>
    <w:p w:rsidR="008874FC" w:rsidRDefault="008874FC" w:rsidP="00956789">
      <w:pPr>
        <w:rPr>
          <w:sz w:val="18"/>
          <w:szCs w:val="18"/>
        </w:rPr>
      </w:pPr>
    </w:p>
    <w:p w:rsidR="008874FC" w:rsidRDefault="008874FC" w:rsidP="003240D2">
      <w:pPr>
        <w:widowControl/>
        <w:spacing w:line="230" w:lineRule="exact"/>
        <w:rPr>
          <w:sz w:val="18"/>
          <w:szCs w:val="18"/>
          <w:u w:val="single"/>
        </w:rPr>
      </w:pPr>
      <w:r>
        <w:rPr>
          <w:sz w:val="18"/>
          <w:szCs w:val="18"/>
        </w:rPr>
        <w:t xml:space="preserve">Q31. instanceof operator can be used with </w:t>
      </w:r>
      <w:r>
        <w:rPr>
          <w:sz w:val="18"/>
          <w:szCs w:val="18"/>
          <w:u w:val="single"/>
        </w:rPr>
        <w:t>_________</w:t>
      </w:r>
    </w:p>
    <w:p w:rsidR="008874FC" w:rsidRDefault="008874FC" w:rsidP="003240D2">
      <w:pPr>
        <w:widowControl/>
        <w:spacing w:line="230" w:lineRule="exact"/>
        <w:rPr>
          <w:sz w:val="18"/>
          <w:szCs w:val="18"/>
        </w:rPr>
      </w:pPr>
      <w:r>
        <w:rPr>
          <w:sz w:val="18"/>
          <w:szCs w:val="18"/>
        </w:rPr>
        <w:t>1 .Arrays</w:t>
      </w:r>
    </w:p>
    <w:p w:rsidR="008874FC" w:rsidRDefault="008874FC" w:rsidP="003240D2">
      <w:pPr>
        <w:widowControl/>
        <w:spacing w:before="4" w:line="230" w:lineRule="exact"/>
        <w:rPr>
          <w:sz w:val="18"/>
          <w:szCs w:val="18"/>
        </w:rPr>
      </w:pPr>
      <w:r>
        <w:rPr>
          <w:sz w:val="18"/>
          <w:szCs w:val="18"/>
        </w:rPr>
        <w:t>2. Final Class</w:t>
      </w:r>
    </w:p>
    <w:p w:rsidR="008874FC" w:rsidRDefault="008874FC" w:rsidP="003240D2">
      <w:pPr>
        <w:widowControl/>
        <w:spacing w:line="230" w:lineRule="exact"/>
        <w:rPr>
          <w:sz w:val="18"/>
          <w:szCs w:val="18"/>
        </w:rPr>
      </w:pPr>
      <w:r>
        <w:rPr>
          <w:sz w:val="18"/>
          <w:szCs w:val="18"/>
        </w:rPr>
        <w:t>3. Classes</w:t>
      </w:r>
    </w:p>
    <w:p w:rsidR="008874FC" w:rsidRDefault="008874FC" w:rsidP="003240D2">
      <w:pPr>
        <w:widowControl/>
        <w:spacing w:line="225" w:lineRule="exact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4. All </w:t>
      </w:r>
      <w:r>
        <w:rPr>
          <w:sz w:val="18"/>
          <w:szCs w:val="18"/>
        </w:rPr>
        <w:t>of the above</w:t>
      </w:r>
    </w:p>
    <w:p w:rsidR="008874FC" w:rsidRDefault="008874FC" w:rsidP="00956789">
      <w:pPr>
        <w:rPr>
          <w:rFonts w:ascii="Arial Narrow" w:hAnsi="Arial Narrow" w:cs="Arial Narrow"/>
        </w:rPr>
      </w:pPr>
    </w:p>
    <w:p w:rsidR="008874FC" w:rsidRDefault="008874FC" w:rsidP="00956789">
      <w:pPr>
        <w:rPr>
          <w:rFonts w:ascii="Arial Narrow" w:hAnsi="Arial Narrow" w:cs="Arial Narrow"/>
        </w:rPr>
      </w:pPr>
    </w:p>
    <w:p w:rsidR="008874FC" w:rsidRDefault="008874FC" w:rsidP="003240D2">
      <w:pPr>
        <w:widowControl/>
        <w:spacing w:line="225" w:lineRule="exact"/>
        <w:rPr>
          <w:rFonts w:ascii="Arial Narrow" w:hAnsi="Arial Narrow" w:cs="Arial Narrow"/>
        </w:rPr>
      </w:pPr>
    </w:p>
    <w:p w:rsidR="008874FC" w:rsidRDefault="008874FC" w:rsidP="003240D2">
      <w:pPr>
        <w:widowControl/>
        <w:spacing w:line="225" w:lineRule="exact"/>
        <w:rPr>
          <w:rFonts w:ascii="Arial Narrow" w:hAnsi="Arial Narrow" w:cs="Arial Narrow"/>
        </w:rPr>
      </w:pPr>
    </w:p>
    <w:p w:rsidR="008874FC" w:rsidRDefault="008874FC" w:rsidP="003240D2">
      <w:pPr>
        <w:widowControl/>
        <w:spacing w:line="225" w:lineRule="exact"/>
        <w:rPr>
          <w:rFonts w:ascii="Arial Narrow" w:hAnsi="Arial Narrow" w:cs="Arial Narrow"/>
        </w:rPr>
      </w:pPr>
    </w:p>
    <w:p w:rsidR="008874FC" w:rsidRDefault="008874FC" w:rsidP="003240D2">
      <w:pPr>
        <w:widowControl/>
        <w:spacing w:line="225" w:lineRule="exact"/>
        <w:rPr>
          <w:rFonts w:ascii="Arial Narrow" w:hAnsi="Arial Narrow" w:cs="Arial Narrow"/>
        </w:rPr>
      </w:pPr>
    </w:p>
    <w:p w:rsidR="008874FC" w:rsidRDefault="008874FC" w:rsidP="003240D2">
      <w:pPr>
        <w:widowControl/>
        <w:spacing w:line="225" w:lineRule="exact"/>
        <w:rPr>
          <w:rFonts w:ascii="Arial Narrow" w:hAnsi="Arial Narrow" w:cs="Arial Narrow"/>
        </w:rPr>
      </w:pPr>
    </w:p>
    <w:p w:rsidR="008874FC" w:rsidRDefault="008874FC" w:rsidP="003240D2">
      <w:pPr>
        <w:widowControl/>
        <w:spacing w:line="225" w:lineRule="exact"/>
        <w:rPr>
          <w:rFonts w:ascii="Arial Narrow" w:hAnsi="Arial Narrow" w:cs="Arial Narrow"/>
        </w:rPr>
      </w:pPr>
    </w:p>
    <w:p w:rsidR="008874FC" w:rsidRDefault="008874FC" w:rsidP="003240D2">
      <w:pPr>
        <w:widowControl/>
        <w:spacing w:line="225" w:lineRule="exact"/>
        <w:rPr>
          <w:rFonts w:ascii="Arial Narrow" w:hAnsi="Arial Narrow" w:cs="Arial Narrow"/>
        </w:rPr>
      </w:pPr>
    </w:p>
    <w:p w:rsidR="008874FC" w:rsidRDefault="008874FC" w:rsidP="003240D2">
      <w:pPr>
        <w:widowControl/>
        <w:spacing w:line="225" w:lineRule="exact"/>
        <w:rPr>
          <w:sz w:val="18"/>
          <w:szCs w:val="18"/>
        </w:rPr>
      </w:pPr>
      <w:r>
        <w:rPr>
          <w:rFonts w:ascii="Arial Narrow" w:hAnsi="Arial Narrow" w:cs="Arial Narrow"/>
        </w:rPr>
        <w:t xml:space="preserve">Q32. </w:t>
      </w:r>
      <w:r>
        <w:rPr>
          <w:sz w:val="18"/>
          <w:szCs w:val="18"/>
        </w:rPr>
        <w:t>class X implements Runnable</w:t>
      </w:r>
    </w:p>
    <w:p w:rsidR="008874FC" w:rsidRDefault="008874FC" w:rsidP="003240D2">
      <w:pPr>
        <w:widowControl/>
        <w:spacing w:line="225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8874FC" w:rsidRDefault="008874FC" w:rsidP="003240D2">
      <w:pPr>
        <w:widowControl/>
        <w:spacing w:line="220" w:lineRule="exact"/>
        <w:rPr>
          <w:sz w:val="18"/>
          <w:szCs w:val="18"/>
        </w:rPr>
      </w:pPr>
      <w:r>
        <w:rPr>
          <w:sz w:val="18"/>
          <w:szCs w:val="18"/>
        </w:rPr>
        <w:t>public static void main(String args[])</w:t>
      </w:r>
    </w:p>
    <w:p w:rsidR="008874FC" w:rsidRDefault="008874FC" w:rsidP="003240D2">
      <w:pPr>
        <w:widowControl/>
        <w:spacing w:line="201" w:lineRule="exact"/>
        <w:rPr>
          <w:b/>
          <w:bCs/>
          <w:sz w:val="16"/>
          <w:szCs w:val="16"/>
        </w:rPr>
      </w:pPr>
      <w:r>
        <w:rPr>
          <w:sz w:val="16"/>
          <w:szCs w:val="16"/>
        </w:rPr>
        <w:t xml:space="preserve">/* </w:t>
      </w:r>
      <w:r>
        <w:rPr>
          <w:b/>
          <w:bCs/>
          <w:sz w:val="16"/>
          <w:szCs w:val="16"/>
        </w:rPr>
        <w:t>Missing code? */</w:t>
      </w:r>
    </w:p>
    <w:p w:rsidR="008874FC" w:rsidRDefault="008874FC" w:rsidP="003240D2">
      <w:pPr>
        <w:widowControl/>
        <w:spacing w:line="220" w:lineRule="exact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}</w:t>
      </w:r>
    </w:p>
    <w:p w:rsidR="008874FC" w:rsidRDefault="008874FC" w:rsidP="003240D2">
      <w:pPr>
        <w:widowControl/>
        <w:spacing w:line="220" w:lineRule="exact"/>
        <w:rPr>
          <w:sz w:val="18"/>
          <w:szCs w:val="18"/>
        </w:rPr>
      </w:pPr>
      <w:r>
        <w:rPr>
          <w:sz w:val="18"/>
          <w:szCs w:val="18"/>
        </w:rPr>
        <w:t>public void run() {}</w:t>
      </w:r>
    </w:p>
    <w:p w:rsidR="008874FC" w:rsidRDefault="008874FC" w:rsidP="003240D2">
      <w:pPr>
        <w:widowControl/>
        <w:spacing w:line="22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8874FC" w:rsidRDefault="008874FC" w:rsidP="003240D2">
      <w:pPr>
        <w:widowControl/>
        <w:spacing w:line="230" w:lineRule="exact"/>
        <w:rPr>
          <w:sz w:val="18"/>
          <w:szCs w:val="18"/>
        </w:rPr>
      </w:pPr>
      <w:r>
        <w:rPr>
          <w:sz w:val="18"/>
          <w:szCs w:val="18"/>
        </w:rPr>
        <w:t>Which of the following line of code is suitable to start a thread?</w:t>
      </w:r>
    </w:p>
    <w:p w:rsidR="008874FC" w:rsidRDefault="008874FC" w:rsidP="003240D2">
      <w:pPr>
        <w:widowControl/>
        <w:spacing w:before="4" w:line="230" w:lineRule="exact"/>
        <w:rPr>
          <w:sz w:val="18"/>
          <w:szCs w:val="18"/>
        </w:rPr>
      </w:pPr>
      <w:r>
        <w:rPr>
          <w:sz w:val="18"/>
          <w:szCs w:val="18"/>
        </w:rPr>
        <w:t>1. Thread t = new Thread(X);</w:t>
      </w:r>
    </w:p>
    <w:p w:rsidR="008874FC" w:rsidRDefault="008874FC" w:rsidP="003240D2">
      <w:pPr>
        <w:widowControl/>
        <w:spacing w:before="4" w:line="230" w:lineRule="exact"/>
        <w:rPr>
          <w:sz w:val="18"/>
          <w:szCs w:val="18"/>
        </w:rPr>
      </w:pPr>
      <w:r>
        <w:rPr>
          <w:sz w:val="18"/>
          <w:szCs w:val="18"/>
        </w:rPr>
        <w:t>2. Thread t = new Thread(X); t.start();</w:t>
      </w:r>
    </w:p>
    <w:p w:rsidR="008874FC" w:rsidRDefault="008874FC" w:rsidP="003240D2">
      <w:pPr>
        <w:widowControl/>
        <w:spacing w:line="230" w:lineRule="exact"/>
        <w:rPr>
          <w:sz w:val="18"/>
          <w:szCs w:val="18"/>
        </w:rPr>
      </w:pPr>
      <w:r>
        <w:rPr>
          <w:sz w:val="18"/>
          <w:szCs w:val="18"/>
        </w:rPr>
        <w:t>3. Thread t = new Thread(); x.run();</w:t>
      </w:r>
    </w:p>
    <w:p w:rsidR="008874FC" w:rsidRDefault="008874FC" w:rsidP="003240D2">
      <w:pPr>
        <w:widowControl/>
        <w:spacing w:line="220" w:lineRule="exact"/>
        <w:rPr>
          <w:sz w:val="18"/>
          <w:szCs w:val="18"/>
        </w:rPr>
      </w:pPr>
      <w:r>
        <w:rPr>
          <w:sz w:val="18"/>
          <w:szCs w:val="18"/>
        </w:rPr>
        <w:t>4. X run = new X(); Thread t = new Thread(run);</w:t>
      </w:r>
    </w:p>
    <w:p w:rsidR="008874FC" w:rsidRDefault="008874FC" w:rsidP="003240D2">
      <w:pPr>
        <w:widowControl/>
        <w:spacing w:line="220" w:lineRule="exact"/>
        <w:rPr>
          <w:sz w:val="18"/>
          <w:szCs w:val="18"/>
        </w:rPr>
      </w:pPr>
    </w:p>
    <w:p w:rsidR="008874FC" w:rsidRDefault="008874FC" w:rsidP="003240D2">
      <w:pPr>
        <w:widowControl/>
        <w:spacing w:line="220" w:lineRule="exact"/>
        <w:rPr>
          <w:sz w:val="18"/>
          <w:szCs w:val="18"/>
        </w:rPr>
      </w:pPr>
    </w:p>
    <w:p w:rsidR="008874FC" w:rsidRDefault="008874FC" w:rsidP="00A31F2C">
      <w:pPr>
        <w:widowControl/>
        <w:spacing w:before="4" w:line="225" w:lineRule="exact"/>
        <w:rPr>
          <w:sz w:val="18"/>
          <w:szCs w:val="18"/>
        </w:rPr>
      </w:pPr>
      <w:r>
        <w:rPr>
          <w:sz w:val="18"/>
          <w:szCs w:val="18"/>
        </w:rPr>
        <w:t>Q33. Which of the following modifier can be applied to a class that is not a nested class?</w:t>
      </w:r>
    </w:p>
    <w:p w:rsidR="008874FC" w:rsidRDefault="008874FC" w:rsidP="00A31F2C">
      <w:pPr>
        <w:widowControl/>
        <w:spacing w:before="9" w:line="225" w:lineRule="exact"/>
        <w:rPr>
          <w:sz w:val="18"/>
          <w:szCs w:val="18"/>
        </w:rPr>
      </w:pPr>
      <w:r>
        <w:rPr>
          <w:sz w:val="18"/>
          <w:szCs w:val="18"/>
        </w:rPr>
        <w:t>1 .abstract</w:t>
      </w:r>
    </w:p>
    <w:p w:rsidR="008874FC" w:rsidRDefault="008874FC" w:rsidP="00A31F2C">
      <w:pPr>
        <w:widowControl/>
        <w:spacing w:line="196" w:lineRule="exact"/>
        <w:rPr>
          <w:sz w:val="18"/>
          <w:szCs w:val="18"/>
        </w:rPr>
      </w:pPr>
      <w:r>
        <w:rPr>
          <w:sz w:val="18"/>
          <w:szCs w:val="18"/>
        </w:rPr>
        <w:t>2. private</w:t>
      </w:r>
    </w:p>
    <w:p w:rsidR="008874FC" w:rsidRDefault="008874FC" w:rsidP="00A31F2C">
      <w:pPr>
        <w:widowControl/>
        <w:spacing w:before="43" w:line="196" w:lineRule="exact"/>
        <w:rPr>
          <w:sz w:val="18"/>
          <w:szCs w:val="18"/>
        </w:rPr>
      </w:pPr>
      <w:r>
        <w:rPr>
          <w:sz w:val="18"/>
          <w:szCs w:val="18"/>
        </w:rPr>
        <w:t>3. static</w:t>
      </w:r>
    </w:p>
    <w:p w:rsidR="008874FC" w:rsidRDefault="008874FC" w:rsidP="00A31F2C">
      <w:pPr>
        <w:widowControl/>
        <w:spacing w:before="43" w:line="196" w:lineRule="exact"/>
        <w:rPr>
          <w:sz w:val="18"/>
          <w:szCs w:val="18"/>
        </w:rPr>
      </w:pPr>
      <w:r>
        <w:rPr>
          <w:sz w:val="18"/>
          <w:szCs w:val="18"/>
        </w:rPr>
        <w:t>4. Final</w:t>
      </w:r>
    </w:p>
    <w:p w:rsidR="008874FC" w:rsidRDefault="008874FC" w:rsidP="003240D2">
      <w:pPr>
        <w:widowControl/>
        <w:spacing w:line="220" w:lineRule="exact"/>
        <w:rPr>
          <w:rFonts w:cs="Times New Roman"/>
          <w:sz w:val="18"/>
          <w:szCs w:val="18"/>
        </w:rPr>
      </w:pPr>
    </w:p>
    <w:p w:rsidR="008874FC" w:rsidRDefault="008874FC" w:rsidP="003240D2">
      <w:pPr>
        <w:widowControl/>
        <w:spacing w:line="220" w:lineRule="exact"/>
        <w:rPr>
          <w:rFonts w:cs="Times New Roman"/>
          <w:sz w:val="18"/>
          <w:szCs w:val="18"/>
        </w:rPr>
      </w:pPr>
    </w:p>
    <w:p w:rsidR="008874FC" w:rsidRDefault="008874FC" w:rsidP="00A31F2C">
      <w:pPr>
        <w:widowControl/>
        <w:spacing w:before="4" w:line="225" w:lineRule="exact"/>
        <w:rPr>
          <w:sz w:val="18"/>
          <w:szCs w:val="18"/>
        </w:rPr>
      </w:pPr>
      <w:r>
        <w:rPr>
          <w:sz w:val="18"/>
          <w:szCs w:val="18"/>
        </w:rPr>
        <w:t>Q34. Which of these lists contains at least one word that is not a Java keyword?</w:t>
      </w:r>
    </w:p>
    <w:p w:rsidR="008874FC" w:rsidRDefault="008874FC" w:rsidP="00A31F2C">
      <w:pPr>
        <w:widowControl/>
        <w:spacing w:before="4" w:line="225" w:lineRule="exact"/>
        <w:rPr>
          <w:sz w:val="18"/>
          <w:szCs w:val="18"/>
        </w:rPr>
      </w:pPr>
      <w:r>
        <w:rPr>
          <w:sz w:val="18"/>
          <w:szCs w:val="18"/>
        </w:rPr>
        <w:t>1. abstract, default, if, private, this</w:t>
      </w:r>
    </w:p>
    <w:p w:rsidR="008874FC" w:rsidRDefault="008874FC" w:rsidP="00A31F2C">
      <w:pPr>
        <w:widowControl/>
        <w:spacing w:before="4" w:line="225" w:lineRule="exact"/>
        <w:rPr>
          <w:sz w:val="18"/>
          <w:szCs w:val="18"/>
        </w:rPr>
      </w:pPr>
      <w:r>
        <w:rPr>
          <w:sz w:val="18"/>
          <w:szCs w:val="18"/>
        </w:rPr>
        <w:t>2. do, implements, protected, boolean, throw</w:t>
      </w:r>
    </w:p>
    <w:p w:rsidR="008874FC" w:rsidRDefault="008874FC" w:rsidP="00A31F2C">
      <w:pPr>
        <w:widowControl/>
        <w:spacing w:before="9" w:line="225" w:lineRule="exact"/>
        <w:rPr>
          <w:sz w:val="18"/>
          <w:szCs w:val="18"/>
        </w:rPr>
      </w:pPr>
      <w:r>
        <w:rPr>
          <w:sz w:val="18"/>
          <w:szCs w:val="18"/>
        </w:rPr>
        <w:t>3. import, break, double, exception, throws</w:t>
      </w:r>
    </w:p>
    <w:p w:rsidR="008874FC" w:rsidRDefault="008874FC" w:rsidP="00A31F2C">
      <w:pPr>
        <w:widowControl/>
        <w:spacing w:before="4" w:line="225" w:lineRule="exact"/>
        <w:rPr>
          <w:sz w:val="18"/>
          <w:szCs w:val="18"/>
        </w:rPr>
      </w:pPr>
      <w:r>
        <w:rPr>
          <w:sz w:val="18"/>
          <w:szCs w:val="18"/>
        </w:rPr>
        <w:t>4. byte, else, return, transient</w:t>
      </w:r>
    </w:p>
    <w:p w:rsidR="008874FC" w:rsidRDefault="008874FC" w:rsidP="003240D2">
      <w:pPr>
        <w:widowControl/>
        <w:spacing w:line="220" w:lineRule="exact"/>
        <w:rPr>
          <w:rFonts w:cs="Times New Roman"/>
          <w:sz w:val="18"/>
          <w:szCs w:val="18"/>
        </w:rPr>
      </w:pPr>
    </w:p>
    <w:p w:rsidR="008874FC" w:rsidRDefault="008874FC" w:rsidP="003240D2">
      <w:pPr>
        <w:widowControl/>
        <w:spacing w:line="220" w:lineRule="exact"/>
        <w:rPr>
          <w:rFonts w:cs="Times New Roman"/>
          <w:sz w:val="18"/>
          <w:szCs w:val="18"/>
        </w:rPr>
      </w:pPr>
    </w:p>
    <w:p w:rsidR="008874FC" w:rsidRDefault="008874FC" w:rsidP="003240D2">
      <w:pPr>
        <w:widowControl/>
        <w:spacing w:line="220" w:lineRule="exact"/>
        <w:rPr>
          <w:rFonts w:cs="Times New Roman"/>
          <w:sz w:val="18"/>
          <w:szCs w:val="18"/>
        </w:rPr>
      </w:pPr>
    </w:p>
    <w:p w:rsidR="008874FC" w:rsidRDefault="008874FC" w:rsidP="00A31F2C">
      <w:pPr>
        <w:widowControl/>
        <w:spacing w:before="14" w:line="220" w:lineRule="exact"/>
        <w:rPr>
          <w:sz w:val="18"/>
          <w:szCs w:val="18"/>
        </w:rPr>
      </w:pPr>
      <w:r>
        <w:rPr>
          <w:sz w:val="18"/>
          <w:szCs w:val="18"/>
        </w:rPr>
        <w:t>Q35. Can we find the list of all the class and interface using java reflection?</w:t>
      </w:r>
    </w:p>
    <w:p w:rsidR="008874FC" w:rsidRDefault="008874FC" w:rsidP="00A31F2C">
      <w:pPr>
        <w:widowControl/>
        <w:spacing w:before="14" w:line="220" w:lineRule="exact"/>
        <w:rPr>
          <w:sz w:val="18"/>
          <w:szCs w:val="18"/>
        </w:rPr>
      </w:pPr>
      <w:r>
        <w:rPr>
          <w:sz w:val="18"/>
          <w:szCs w:val="18"/>
        </w:rPr>
        <w:t>1. Yes</w:t>
      </w:r>
    </w:p>
    <w:p w:rsidR="008874FC" w:rsidRDefault="008874FC" w:rsidP="00A31F2C">
      <w:pPr>
        <w:widowControl/>
        <w:spacing w:before="4" w:line="220" w:lineRule="exact"/>
        <w:rPr>
          <w:sz w:val="18"/>
          <w:szCs w:val="18"/>
        </w:rPr>
      </w:pPr>
      <w:r>
        <w:rPr>
          <w:sz w:val="18"/>
          <w:szCs w:val="18"/>
        </w:rPr>
        <w:t>2. ~o</w:t>
      </w:r>
    </w:p>
    <w:p w:rsidR="008874FC" w:rsidRDefault="008874FC" w:rsidP="00A31F2C">
      <w:pPr>
        <w:widowControl/>
        <w:spacing w:before="9" w:line="220" w:lineRule="exact"/>
        <w:rPr>
          <w:sz w:val="18"/>
          <w:szCs w:val="18"/>
        </w:rPr>
      </w:pPr>
      <w:r>
        <w:rPr>
          <w:sz w:val="18"/>
          <w:szCs w:val="18"/>
        </w:rPr>
        <w:t>3. Can't say</w:t>
      </w:r>
    </w:p>
    <w:p w:rsidR="008874FC" w:rsidRDefault="008874FC" w:rsidP="00A31F2C">
      <w:pPr>
        <w:widowControl/>
        <w:spacing w:before="9" w:line="220" w:lineRule="exact"/>
        <w:rPr>
          <w:sz w:val="18"/>
          <w:szCs w:val="18"/>
        </w:rPr>
      </w:pPr>
      <w:r>
        <w:rPr>
          <w:sz w:val="18"/>
          <w:szCs w:val="18"/>
        </w:rPr>
        <w:t>4. None of the above</w:t>
      </w:r>
    </w:p>
    <w:p w:rsidR="008874FC" w:rsidRDefault="008874FC" w:rsidP="00A31F2C">
      <w:pPr>
        <w:widowControl/>
        <w:spacing w:before="9" w:line="220" w:lineRule="exact"/>
        <w:rPr>
          <w:sz w:val="18"/>
          <w:szCs w:val="18"/>
        </w:rPr>
      </w:pPr>
    </w:p>
    <w:p w:rsidR="008874FC" w:rsidRDefault="008874FC" w:rsidP="00A31F2C">
      <w:pPr>
        <w:widowControl/>
        <w:spacing w:line="230" w:lineRule="exact"/>
        <w:rPr>
          <w:sz w:val="18"/>
          <w:szCs w:val="18"/>
        </w:rPr>
      </w:pPr>
      <w:r>
        <w:rPr>
          <w:sz w:val="18"/>
          <w:szCs w:val="18"/>
        </w:rPr>
        <w:t>Q36. Which of the following subclass of the Component class will display the MenuBar?</w:t>
      </w:r>
    </w:p>
    <w:p w:rsidR="008874FC" w:rsidRDefault="008874FC" w:rsidP="00A31F2C">
      <w:pPr>
        <w:widowControl/>
        <w:spacing w:before="4" w:line="230" w:lineRule="exact"/>
        <w:rPr>
          <w:sz w:val="18"/>
          <w:szCs w:val="18"/>
        </w:rPr>
      </w:pPr>
      <w:r>
        <w:rPr>
          <w:sz w:val="18"/>
          <w:szCs w:val="18"/>
        </w:rPr>
        <w:t>1. Window, Applet</w:t>
      </w:r>
    </w:p>
    <w:p w:rsidR="008874FC" w:rsidRDefault="008874FC" w:rsidP="00A31F2C">
      <w:pPr>
        <w:widowControl/>
        <w:spacing w:line="225" w:lineRule="exact"/>
        <w:rPr>
          <w:sz w:val="18"/>
          <w:szCs w:val="18"/>
        </w:rPr>
      </w:pPr>
      <w:r>
        <w:rPr>
          <w:sz w:val="18"/>
          <w:szCs w:val="18"/>
        </w:rPr>
        <w:t>2. Applet, Panel</w:t>
      </w:r>
    </w:p>
    <w:p w:rsidR="008874FC" w:rsidRDefault="008874FC" w:rsidP="00A31F2C">
      <w:pPr>
        <w:widowControl/>
        <w:spacing w:before="14" w:line="225" w:lineRule="exact"/>
        <w:rPr>
          <w:sz w:val="18"/>
          <w:szCs w:val="18"/>
        </w:rPr>
      </w:pPr>
      <w:r>
        <w:rPr>
          <w:sz w:val="18"/>
          <w:szCs w:val="18"/>
        </w:rPr>
        <w:t>3. Frame</w:t>
      </w:r>
    </w:p>
    <w:p w:rsidR="008874FC" w:rsidRDefault="008874FC" w:rsidP="00A31F2C">
      <w:pPr>
        <w:widowControl/>
        <w:spacing w:line="220" w:lineRule="exact"/>
        <w:rPr>
          <w:sz w:val="18"/>
          <w:szCs w:val="18"/>
        </w:rPr>
      </w:pPr>
      <w:r>
        <w:rPr>
          <w:sz w:val="18"/>
          <w:szCs w:val="18"/>
        </w:rPr>
        <w:t>4. Menu, Dialog</w:t>
      </w:r>
    </w:p>
    <w:p w:rsidR="008874FC" w:rsidRDefault="008874FC" w:rsidP="00A31F2C">
      <w:pPr>
        <w:widowControl/>
        <w:spacing w:before="9" w:line="220" w:lineRule="exact"/>
        <w:rPr>
          <w:rFonts w:cs="Times New Roman"/>
          <w:sz w:val="18"/>
          <w:szCs w:val="18"/>
        </w:rPr>
      </w:pPr>
    </w:p>
    <w:p w:rsidR="008874FC" w:rsidRDefault="008874FC" w:rsidP="00A31F2C">
      <w:pPr>
        <w:widowControl/>
        <w:spacing w:before="9" w:line="220" w:lineRule="exact"/>
        <w:rPr>
          <w:rFonts w:cs="Times New Roman"/>
          <w:sz w:val="18"/>
          <w:szCs w:val="18"/>
        </w:rPr>
      </w:pPr>
    </w:p>
    <w:p w:rsidR="008874FC" w:rsidRDefault="008874FC" w:rsidP="00A31F2C">
      <w:pPr>
        <w:widowControl/>
        <w:spacing w:before="9" w:line="220" w:lineRule="exact"/>
        <w:rPr>
          <w:sz w:val="18"/>
          <w:szCs w:val="18"/>
        </w:rPr>
      </w:pPr>
      <w:r>
        <w:rPr>
          <w:sz w:val="18"/>
          <w:szCs w:val="18"/>
        </w:rPr>
        <w:t>Q37. a. Entries are organized as key/value pairs</w:t>
      </w:r>
    </w:p>
    <w:p w:rsidR="008874FC" w:rsidRDefault="008874FC" w:rsidP="00A31F2C">
      <w:pPr>
        <w:widowControl/>
        <w:spacing w:before="4" w:line="220" w:lineRule="exact"/>
        <w:rPr>
          <w:sz w:val="18"/>
          <w:szCs w:val="18"/>
        </w:rPr>
      </w:pPr>
      <w:r>
        <w:rPr>
          <w:sz w:val="18"/>
          <w:szCs w:val="18"/>
        </w:rPr>
        <w:t>b. Duplicate entries replace old entries</w:t>
      </w:r>
    </w:p>
    <w:p w:rsidR="008874FC" w:rsidRDefault="008874FC" w:rsidP="00A31F2C">
      <w:pPr>
        <w:widowControl/>
        <w:spacing w:before="14" w:line="220" w:lineRule="exact"/>
        <w:rPr>
          <w:sz w:val="18"/>
          <w:szCs w:val="18"/>
        </w:rPr>
      </w:pPr>
      <w:r>
        <w:rPr>
          <w:sz w:val="18"/>
          <w:szCs w:val="18"/>
        </w:rPr>
        <w:t>Which interface of the java.util package offer the specified behaviour?</w:t>
      </w:r>
    </w:p>
    <w:p w:rsidR="008874FC" w:rsidRDefault="008874FC" w:rsidP="007B6529">
      <w:pPr>
        <w:widowControl/>
        <w:spacing w:line="220" w:lineRule="exact"/>
        <w:rPr>
          <w:sz w:val="18"/>
          <w:szCs w:val="18"/>
        </w:rPr>
      </w:pPr>
      <w:r>
        <w:rPr>
          <w:sz w:val="18"/>
          <w:szCs w:val="18"/>
        </w:rPr>
        <w:t>1. List</w:t>
      </w:r>
    </w:p>
    <w:p w:rsidR="008874FC" w:rsidRDefault="008874FC" w:rsidP="007B6529">
      <w:pPr>
        <w:widowControl/>
        <w:spacing w:line="240" w:lineRule="exac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 Map</w:t>
      </w:r>
    </w:p>
    <w:p w:rsidR="008874FC" w:rsidRDefault="008874FC" w:rsidP="007B6529">
      <w:pPr>
        <w:widowControl/>
        <w:spacing w:before="14" w:line="220" w:lineRule="exact"/>
        <w:rPr>
          <w:sz w:val="18"/>
          <w:szCs w:val="18"/>
        </w:rPr>
      </w:pPr>
      <w:r>
        <w:rPr>
          <w:sz w:val="18"/>
          <w:szCs w:val="18"/>
        </w:rPr>
        <w:t>3. Set</w:t>
      </w:r>
    </w:p>
    <w:p w:rsidR="008874FC" w:rsidRDefault="008874FC" w:rsidP="007B6529">
      <w:pPr>
        <w:widowControl/>
        <w:spacing w:before="9" w:line="220" w:lineRule="exact"/>
        <w:rPr>
          <w:sz w:val="18"/>
          <w:szCs w:val="18"/>
        </w:rPr>
      </w:pPr>
      <w:r>
        <w:rPr>
          <w:sz w:val="18"/>
          <w:szCs w:val="18"/>
        </w:rPr>
        <w:t>4. None of the above</w:t>
      </w:r>
    </w:p>
    <w:p w:rsidR="008874FC" w:rsidRDefault="008874FC" w:rsidP="007B6529">
      <w:pPr>
        <w:widowControl/>
        <w:spacing w:before="9" w:line="220" w:lineRule="exact"/>
        <w:rPr>
          <w:sz w:val="18"/>
          <w:szCs w:val="18"/>
        </w:rPr>
      </w:pPr>
    </w:p>
    <w:p w:rsidR="008874FC" w:rsidRDefault="008874FC" w:rsidP="007B6529">
      <w:pPr>
        <w:widowControl/>
        <w:spacing w:before="9" w:line="220" w:lineRule="exact"/>
        <w:rPr>
          <w:sz w:val="18"/>
          <w:szCs w:val="18"/>
        </w:rPr>
      </w:pPr>
    </w:p>
    <w:p w:rsidR="008874FC" w:rsidRDefault="008874FC" w:rsidP="00825F1F">
      <w:pPr>
        <w:widowControl/>
        <w:spacing w:before="4" w:line="220" w:lineRule="exact"/>
        <w:rPr>
          <w:rFonts w:cs="Times New Roman"/>
          <w:sz w:val="18"/>
          <w:szCs w:val="18"/>
        </w:rPr>
      </w:pPr>
    </w:p>
    <w:p w:rsidR="008874FC" w:rsidRDefault="008874FC" w:rsidP="00825F1F">
      <w:pPr>
        <w:widowControl/>
        <w:spacing w:before="4" w:line="220" w:lineRule="exact"/>
        <w:rPr>
          <w:rFonts w:cs="Times New Roman"/>
          <w:sz w:val="18"/>
          <w:szCs w:val="18"/>
        </w:rPr>
      </w:pPr>
    </w:p>
    <w:p w:rsidR="008874FC" w:rsidRDefault="008874FC" w:rsidP="00825F1F">
      <w:pPr>
        <w:widowControl/>
        <w:spacing w:before="4" w:line="220" w:lineRule="exact"/>
        <w:rPr>
          <w:rFonts w:cs="Times New Roman"/>
          <w:sz w:val="18"/>
          <w:szCs w:val="18"/>
        </w:rPr>
      </w:pPr>
    </w:p>
    <w:p w:rsidR="008874FC" w:rsidRDefault="008874FC" w:rsidP="00825F1F">
      <w:pPr>
        <w:widowControl/>
        <w:spacing w:before="4" w:line="220" w:lineRule="exact"/>
        <w:rPr>
          <w:rFonts w:cs="Times New Roman"/>
          <w:sz w:val="18"/>
          <w:szCs w:val="18"/>
        </w:rPr>
      </w:pPr>
    </w:p>
    <w:p w:rsidR="008874FC" w:rsidRDefault="008874FC" w:rsidP="00825F1F">
      <w:pPr>
        <w:widowControl/>
        <w:spacing w:before="4" w:line="220" w:lineRule="exact"/>
        <w:rPr>
          <w:rFonts w:cs="Times New Roman"/>
          <w:sz w:val="18"/>
          <w:szCs w:val="18"/>
        </w:rPr>
      </w:pPr>
    </w:p>
    <w:p w:rsidR="008874FC" w:rsidRDefault="008874FC" w:rsidP="00825F1F">
      <w:pPr>
        <w:widowControl/>
        <w:spacing w:before="4" w:line="220" w:lineRule="exact"/>
        <w:rPr>
          <w:rFonts w:cs="Times New Roman"/>
          <w:sz w:val="18"/>
          <w:szCs w:val="18"/>
        </w:rPr>
      </w:pPr>
    </w:p>
    <w:p w:rsidR="008874FC" w:rsidRDefault="008874FC" w:rsidP="00825F1F">
      <w:pPr>
        <w:widowControl/>
        <w:spacing w:before="4" w:line="220" w:lineRule="exact"/>
        <w:rPr>
          <w:sz w:val="18"/>
          <w:szCs w:val="18"/>
        </w:rPr>
      </w:pPr>
      <w:r>
        <w:rPr>
          <w:sz w:val="18"/>
          <w:szCs w:val="18"/>
        </w:rPr>
        <w:t>Q38. public class CDAC{</w:t>
      </w:r>
    </w:p>
    <w:p w:rsidR="008874FC" w:rsidRDefault="008874FC" w:rsidP="00825F1F">
      <w:pPr>
        <w:widowControl/>
        <w:spacing w:line="230" w:lineRule="exact"/>
        <w:ind w:left="144"/>
        <w:rPr>
          <w:sz w:val="18"/>
          <w:szCs w:val="18"/>
        </w:rPr>
      </w:pPr>
      <w:r>
        <w:rPr>
          <w:sz w:val="18"/>
          <w:szCs w:val="18"/>
        </w:rPr>
        <w:t>public static void main(String a[]){</w:t>
      </w:r>
    </w:p>
    <w:p w:rsidR="008874FC" w:rsidRDefault="008874FC" w:rsidP="00825F1F">
      <w:pPr>
        <w:widowControl/>
        <w:spacing w:line="230" w:lineRule="exact"/>
        <w:ind w:left="144"/>
        <w:rPr>
          <w:sz w:val="18"/>
          <w:szCs w:val="18"/>
        </w:rPr>
      </w:pPr>
      <w:r>
        <w:rPr>
          <w:sz w:val="18"/>
          <w:szCs w:val="18"/>
        </w:rPr>
        <w:t xml:space="preserve"> String s1 = "Sun";</w:t>
      </w:r>
    </w:p>
    <w:p w:rsidR="008874FC" w:rsidRDefault="008874FC" w:rsidP="00825F1F">
      <w:pPr>
        <w:widowControl/>
        <w:spacing w:line="230" w:lineRule="exact"/>
        <w:ind w:left="144"/>
        <w:rPr>
          <w:sz w:val="18"/>
          <w:szCs w:val="18"/>
        </w:rPr>
      </w:pPr>
      <w:r>
        <w:rPr>
          <w:sz w:val="18"/>
          <w:szCs w:val="18"/>
        </w:rPr>
        <w:t>System.out.println(s1.substring(5));</w:t>
      </w:r>
    </w:p>
    <w:p w:rsidR="008874FC" w:rsidRDefault="008874FC" w:rsidP="00825F1F">
      <w:pPr>
        <w:widowControl/>
        <w:spacing w:line="230" w:lineRule="exact"/>
        <w:ind w:left="144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8874FC" w:rsidRDefault="008874FC" w:rsidP="00825F1F">
      <w:pPr>
        <w:widowControl/>
        <w:spacing w:line="230" w:lineRule="exact"/>
        <w:ind w:left="144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8874FC" w:rsidRDefault="008874FC" w:rsidP="00825F1F">
      <w:pPr>
        <w:widowControl/>
        <w:spacing w:line="220" w:lineRule="exact"/>
        <w:rPr>
          <w:sz w:val="18"/>
          <w:szCs w:val="18"/>
        </w:rPr>
      </w:pPr>
      <w:r>
        <w:rPr>
          <w:sz w:val="18"/>
          <w:szCs w:val="18"/>
        </w:rPr>
        <w:t>What is output?</w:t>
      </w:r>
    </w:p>
    <w:p w:rsidR="008874FC" w:rsidRDefault="008874FC" w:rsidP="00825F1F">
      <w:pPr>
        <w:widowControl/>
        <w:spacing w:before="48" w:line="182" w:lineRule="exact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1. -1</w:t>
      </w:r>
    </w:p>
    <w:p w:rsidR="008874FC" w:rsidRDefault="008874FC" w:rsidP="00825F1F">
      <w:pPr>
        <w:widowControl/>
        <w:spacing w:before="28" w:line="240" w:lineRule="exac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2. 0</w:t>
      </w:r>
    </w:p>
    <w:p w:rsidR="008874FC" w:rsidRDefault="008874FC" w:rsidP="00825F1F">
      <w:pPr>
        <w:widowControl/>
        <w:spacing w:line="220" w:lineRule="exact"/>
        <w:rPr>
          <w:sz w:val="18"/>
          <w:szCs w:val="18"/>
        </w:rPr>
      </w:pPr>
      <w:r>
        <w:rPr>
          <w:sz w:val="18"/>
          <w:szCs w:val="18"/>
        </w:rPr>
        <w:t>3. StringlndexOutOfBoundsException</w:t>
      </w:r>
    </w:p>
    <w:p w:rsidR="008874FC" w:rsidRDefault="008874FC" w:rsidP="00825F1F">
      <w:pPr>
        <w:widowControl/>
        <w:spacing w:before="9" w:line="220" w:lineRule="exact"/>
        <w:rPr>
          <w:sz w:val="18"/>
          <w:szCs w:val="18"/>
        </w:rPr>
      </w:pPr>
      <w:r>
        <w:rPr>
          <w:sz w:val="18"/>
          <w:szCs w:val="18"/>
        </w:rPr>
        <w:t>4. ArraylndexOutOfBoundsException</w:t>
      </w:r>
    </w:p>
    <w:p w:rsidR="008874FC" w:rsidRDefault="008874FC" w:rsidP="00825F1F">
      <w:pPr>
        <w:widowControl/>
        <w:spacing w:line="230" w:lineRule="exact"/>
        <w:ind w:left="144"/>
        <w:rPr>
          <w:rFonts w:cs="Times New Roman"/>
          <w:sz w:val="18"/>
          <w:szCs w:val="18"/>
        </w:rPr>
      </w:pPr>
    </w:p>
    <w:p w:rsidR="008874FC" w:rsidRDefault="008874FC" w:rsidP="00825F1F">
      <w:pPr>
        <w:widowControl/>
        <w:spacing w:line="230" w:lineRule="exact"/>
        <w:ind w:left="144"/>
        <w:rPr>
          <w:rFonts w:cs="Times New Roman"/>
          <w:sz w:val="18"/>
          <w:szCs w:val="18"/>
        </w:rPr>
      </w:pPr>
    </w:p>
    <w:p w:rsidR="008874FC" w:rsidRDefault="008874FC" w:rsidP="00825F1F">
      <w:pPr>
        <w:widowControl/>
        <w:spacing w:before="4" w:line="225" w:lineRule="exact"/>
        <w:rPr>
          <w:sz w:val="18"/>
          <w:szCs w:val="18"/>
        </w:rPr>
      </w:pPr>
      <w:r>
        <w:rPr>
          <w:sz w:val="18"/>
          <w:szCs w:val="18"/>
        </w:rPr>
        <w:t>Q39.  Which of the following modifiers can be applied to a constructor?</w:t>
      </w:r>
    </w:p>
    <w:p w:rsidR="008874FC" w:rsidRDefault="008874FC" w:rsidP="00825F1F">
      <w:pPr>
        <w:widowControl/>
        <w:spacing w:before="14" w:line="225" w:lineRule="exact"/>
        <w:rPr>
          <w:sz w:val="18"/>
          <w:szCs w:val="18"/>
        </w:rPr>
      </w:pPr>
      <w:r>
        <w:rPr>
          <w:sz w:val="18"/>
          <w:szCs w:val="18"/>
        </w:rPr>
        <w:t>1. Private</w:t>
      </w:r>
    </w:p>
    <w:p w:rsidR="008874FC" w:rsidRDefault="008874FC" w:rsidP="00825F1F">
      <w:pPr>
        <w:widowControl/>
        <w:spacing w:before="4" w:line="225" w:lineRule="exact"/>
        <w:rPr>
          <w:sz w:val="18"/>
          <w:szCs w:val="18"/>
        </w:rPr>
      </w:pPr>
      <w:r>
        <w:rPr>
          <w:sz w:val="18"/>
          <w:szCs w:val="18"/>
        </w:rPr>
        <w:t>2. abstract</w:t>
      </w:r>
    </w:p>
    <w:p w:rsidR="008874FC" w:rsidRDefault="008874FC" w:rsidP="00825F1F">
      <w:pPr>
        <w:widowControl/>
        <w:spacing w:before="4" w:line="225" w:lineRule="exact"/>
        <w:rPr>
          <w:sz w:val="18"/>
          <w:szCs w:val="18"/>
        </w:rPr>
      </w:pPr>
      <w:r>
        <w:rPr>
          <w:sz w:val="18"/>
          <w:szCs w:val="18"/>
        </w:rPr>
        <w:t>3. volatile</w:t>
      </w:r>
    </w:p>
    <w:p w:rsidR="008874FC" w:rsidRDefault="008874FC" w:rsidP="00825F1F">
      <w:pPr>
        <w:widowControl/>
        <w:spacing w:before="4" w:line="225" w:lineRule="exact"/>
        <w:rPr>
          <w:sz w:val="18"/>
          <w:szCs w:val="18"/>
        </w:rPr>
      </w:pPr>
      <w:r>
        <w:rPr>
          <w:sz w:val="18"/>
          <w:szCs w:val="18"/>
        </w:rPr>
        <w:t>4. All of the above</w:t>
      </w:r>
    </w:p>
    <w:p w:rsidR="008874FC" w:rsidRDefault="008874FC" w:rsidP="00825F1F">
      <w:pPr>
        <w:widowControl/>
        <w:spacing w:line="230" w:lineRule="exact"/>
        <w:rPr>
          <w:rFonts w:cs="Times New Roman"/>
          <w:sz w:val="18"/>
          <w:szCs w:val="18"/>
        </w:rPr>
      </w:pPr>
    </w:p>
    <w:p w:rsidR="008874FC" w:rsidRDefault="008874FC" w:rsidP="00825F1F">
      <w:pPr>
        <w:widowControl/>
        <w:spacing w:line="230" w:lineRule="exact"/>
        <w:rPr>
          <w:rFonts w:cs="Times New Roman"/>
          <w:sz w:val="18"/>
          <w:szCs w:val="18"/>
        </w:rPr>
      </w:pPr>
    </w:p>
    <w:p w:rsidR="008874FC" w:rsidRDefault="008874FC" w:rsidP="00825F1F">
      <w:pPr>
        <w:widowControl/>
        <w:spacing w:line="230" w:lineRule="exact"/>
        <w:rPr>
          <w:sz w:val="18"/>
          <w:szCs w:val="18"/>
        </w:rPr>
      </w:pPr>
      <w:r>
        <w:rPr>
          <w:sz w:val="18"/>
          <w:szCs w:val="18"/>
        </w:rPr>
        <w:t>Q40. There are two computers are connected to internet, one computer is trying to open a socket connection to read the home page of another computer, what are the possible exceptions thrown while connection and reading InputStream?</w:t>
      </w:r>
    </w:p>
    <w:p w:rsidR="008874FC" w:rsidRDefault="008874FC" w:rsidP="00825F1F">
      <w:pPr>
        <w:widowControl/>
        <w:spacing w:line="230" w:lineRule="exact"/>
        <w:rPr>
          <w:sz w:val="18"/>
          <w:szCs w:val="18"/>
        </w:rPr>
      </w:pPr>
      <w:r>
        <w:rPr>
          <w:sz w:val="18"/>
          <w:szCs w:val="18"/>
        </w:rPr>
        <w:t>1. IOException</w:t>
      </w:r>
    </w:p>
    <w:p w:rsidR="008874FC" w:rsidRDefault="008874FC" w:rsidP="00825F1F">
      <w:pPr>
        <w:widowControl/>
        <w:spacing w:line="225" w:lineRule="exact"/>
        <w:rPr>
          <w:sz w:val="18"/>
          <w:szCs w:val="18"/>
        </w:rPr>
      </w:pPr>
      <w:r>
        <w:rPr>
          <w:sz w:val="18"/>
          <w:szCs w:val="18"/>
        </w:rPr>
        <w:t>2. MalformedURLException</w:t>
      </w:r>
    </w:p>
    <w:p w:rsidR="008874FC" w:rsidRDefault="008874FC" w:rsidP="00825F1F">
      <w:pPr>
        <w:widowControl/>
        <w:spacing w:before="14" w:line="225" w:lineRule="exact"/>
        <w:rPr>
          <w:sz w:val="18"/>
          <w:szCs w:val="18"/>
        </w:rPr>
      </w:pPr>
      <w:r>
        <w:rPr>
          <w:sz w:val="18"/>
          <w:szCs w:val="18"/>
        </w:rPr>
        <w:t>3. Both 1 and 2</w:t>
      </w:r>
    </w:p>
    <w:p w:rsidR="008874FC" w:rsidRDefault="008874FC" w:rsidP="00825F1F">
      <w:pPr>
        <w:widowControl/>
        <w:spacing w:line="225" w:lineRule="exact"/>
        <w:rPr>
          <w:sz w:val="18"/>
          <w:szCs w:val="18"/>
        </w:rPr>
      </w:pPr>
      <w:r>
        <w:rPr>
          <w:sz w:val="18"/>
          <w:szCs w:val="18"/>
        </w:rPr>
        <w:t>4. None of the above</w:t>
      </w:r>
    </w:p>
    <w:p w:rsidR="008874FC" w:rsidRDefault="008874FC" w:rsidP="00825F1F">
      <w:pPr>
        <w:widowControl/>
        <w:spacing w:line="230" w:lineRule="exact"/>
        <w:rPr>
          <w:rFonts w:cs="Times New Roman"/>
          <w:sz w:val="18"/>
          <w:szCs w:val="18"/>
        </w:rPr>
      </w:pPr>
    </w:p>
    <w:p w:rsidR="008874FC" w:rsidRDefault="008874FC" w:rsidP="00825F1F">
      <w:pPr>
        <w:widowControl/>
        <w:spacing w:line="225" w:lineRule="exact"/>
        <w:rPr>
          <w:sz w:val="18"/>
          <w:szCs w:val="18"/>
        </w:rPr>
      </w:pPr>
      <w:r>
        <w:rPr>
          <w:sz w:val="18"/>
          <w:szCs w:val="18"/>
        </w:rPr>
        <w:t>Q41. class CDAC {</w:t>
      </w:r>
    </w:p>
    <w:p w:rsidR="008874FC" w:rsidRDefault="008874FC" w:rsidP="00825F1F">
      <w:pPr>
        <w:widowControl/>
        <w:spacing w:before="9" w:line="225" w:lineRule="exact"/>
        <w:rPr>
          <w:sz w:val="18"/>
          <w:szCs w:val="18"/>
        </w:rPr>
      </w:pPr>
      <w:r>
        <w:rPr>
          <w:sz w:val="18"/>
          <w:szCs w:val="18"/>
        </w:rPr>
        <w:t>public static void main (String[] args) {</w:t>
      </w:r>
    </w:p>
    <w:p w:rsidR="008874FC" w:rsidRDefault="008874FC" w:rsidP="007B6529">
      <w:pPr>
        <w:widowControl/>
        <w:spacing w:before="9" w:line="220" w:lineRule="exact"/>
        <w:rPr>
          <w:sz w:val="18"/>
          <w:szCs w:val="18"/>
        </w:rPr>
      </w:pPr>
      <w:r>
        <w:rPr>
          <w:sz w:val="18"/>
          <w:szCs w:val="18"/>
        </w:rPr>
        <w:t xml:space="preserve">StringBuffer sb1 = new StringBuffer("ABC"); </w:t>
      </w:r>
    </w:p>
    <w:p w:rsidR="008874FC" w:rsidRDefault="008874FC" w:rsidP="007B6529">
      <w:pPr>
        <w:widowControl/>
        <w:spacing w:before="9" w:line="220" w:lineRule="exact"/>
        <w:rPr>
          <w:sz w:val="18"/>
          <w:szCs w:val="18"/>
        </w:rPr>
      </w:pPr>
      <w:r>
        <w:rPr>
          <w:sz w:val="18"/>
          <w:szCs w:val="18"/>
        </w:rPr>
        <w:t xml:space="preserve">StringBuffer sb2 = new StringBuffer("ABC"); </w:t>
      </w:r>
    </w:p>
    <w:p w:rsidR="008874FC" w:rsidRDefault="008874FC" w:rsidP="00825F1F">
      <w:pPr>
        <w:widowControl/>
        <w:spacing w:line="244" w:lineRule="exact"/>
        <w:rPr>
          <w:sz w:val="18"/>
          <w:szCs w:val="18"/>
        </w:rPr>
      </w:pPr>
      <w:r>
        <w:rPr>
          <w:sz w:val="18"/>
          <w:szCs w:val="18"/>
        </w:rPr>
        <w:t>System.out.print("Prints:"</w:t>
      </w:r>
      <w:r w:rsidRPr="00825F1F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+(sb1 ==sb2)+","+sb1.eq </w:t>
      </w:r>
    </w:p>
    <w:p w:rsidR="008874FC" w:rsidRDefault="008874FC" w:rsidP="00825F1F">
      <w:pPr>
        <w:widowControl/>
        <w:spacing w:line="244" w:lineRule="exact"/>
        <w:rPr>
          <w:sz w:val="18"/>
          <w:szCs w:val="18"/>
        </w:rPr>
      </w:pPr>
      <w:r>
        <w:rPr>
          <w:sz w:val="18"/>
          <w:szCs w:val="18"/>
        </w:rPr>
        <w:t>uals(sb2));</w:t>
      </w:r>
    </w:p>
    <w:p w:rsidR="008874FC" w:rsidRDefault="008874FC" w:rsidP="00825F1F">
      <w:pPr>
        <w:widowControl/>
        <w:spacing w:line="244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8874FC" w:rsidRDefault="008874FC" w:rsidP="00825F1F">
      <w:pPr>
        <w:widowControl/>
        <w:spacing w:line="244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8874FC" w:rsidRDefault="008874FC" w:rsidP="00825F1F">
      <w:pPr>
        <w:widowControl/>
        <w:spacing w:line="211" w:lineRule="exact"/>
        <w:rPr>
          <w:sz w:val="18"/>
          <w:szCs w:val="18"/>
        </w:rPr>
      </w:pPr>
      <w:r>
        <w:rPr>
          <w:sz w:val="18"/>
          <w:szCs w:val="18"/>
        </w:rPr>
        <w:t>What is the result of attempting to compile and run the program?</w:t>
      </w:r>
    </w:p>
    <w:p w:rsidR="008874FC" w:rsidRDefault="008874FC" w:rsidP="00825F1F">
      <w:pPr>
        <w:widowControl/>
        <w:spacing w:before="57" w:line="211" w:lineRule="exact"/>
        <w:rPr>
          <w:sz w:val="18"/>
          <w:szCs w:val="18"/>
        </w:rPr>
      </w:pPr>
      <w:r>
        <w:rPr>
          <w:sz w:val="18"/>
          <w:szCs w:val="18"/>
        </w:rPr>
        <w:t>1. Prints: false, true</w:t>
      </w:r>
    </w:p>
    <w:p w:rsidR="008874FC" w:rsidRDefault="008874FC" w:rsidP="00825F1F">
      <w:pPr>
        <w:widowControl/>
        <w:spacing w:before="14" w:line="211" w:lineRule="exact"/>
        <w:rPr>
          <w:sz w:val="18"/>
          <w:szCs w:val="18"/>
        </w:rPr>
      </w:pPr>
      <w:r>
        <w:rPr>
          <w:sz w:val="18"/>
          <w:szCs w:val="18"/>
        </w:rPr>
        <w:t>2. Prints: false, false</w:t>
      </w:r>
    </w:p>
    <w:p w:rsidR="008874FC" w:rsidRDefault="008874FC" w:rsidP="00825F1F">
      <w:pPr>
        <w:widowControl/>
        <w:spacing w:before="19" w:line="211" w:lineRule="exact"/>
        <w:rPr>
          <w:sz w:val="18"/>
          <w:szCs w:val="18"/>
        </w:rPr>
      </w:pPr>
      <w:r>
        <w:rPr>
          <w:sz w:val="18"/>
          <w:szCs w:val="18"/>
        </w:rPr>
        <w:t>3. Prints: true, false</w:t>
      </w:r>
    </w:p>
    <w:p w:rsidR="008874FC" w:rsidRDefault="008874FC" w:rsidP="00825F1F">
      <w:pPr>
        <w:widowControl/>
        <w:spacing w:before="19" w:line="211" w:lineRule="exact"/>
        <w:rPr>
          <w:sz w:val="18"/>
          <w:szCs w:val="18"/>
        </w:rPr>
      </w:pPr>
      <w:r>
        <w:rPr>
          <w:sz w:val="18"/>
          <w:szCs w:val="18"/>
        </w:rPr>
        <w:t>4. Prints: true, true</w:t>
      </w:r>
    </w:p>
    <w:p w:rsidR="008874FC" w:rsidRDefault="008874FC" w:rsidP="00825F1F">
      <w:pPr>
        <w:widowControl/>
        <w:spacing w:before="19" w:line="211" w:lineRule="exact"/>
        <w:rPr>
          <w:sz w:val="18"/>
          <w:szCs w:val="18"/>
        </w:rPr>
      </w:pPr>
    </w:p>
    <w:p w:rsidR="008874FC" w:rsidRDefault="008874FC" w:rsidP="00825F1F">
      <w:pPr>
        <w:widowControl/>
        <w:spacing w:before="19" w:line="211" w:lineRule="exact"/>
        <w:rPr>
          <w:sz w:val="18"/>
          <w:szCs w:val="18"/>
        </w:rPr>
      </w:pPr>
    </w:p>
    <w:p w:rsidR="008874FC" w:rsidRDefault="008874FC" w:rsidP="00825F1F">
      <w:pPr>
        <w:widowControl/>
        <w:spacing w:before="19" w:line="211" w:lineRule="exact"/>
        <w:rPr>
          <w:sz w:val="18"/>
          <w:szCs w:val="18"/>
        </w:rPr>
      </w:pPr>
    </w:p>
    <w:p w:rsidR="008874FC" w:rsidRDefault="008874FC" w:rsidP="00E13C48">
      <w:pPr>
        <w:widowControl/>
        <w:spacing w:line="225" w:lineRule="exact"/>
        <w:rPr>
          <w:sz w:val="18"/>
          <w:szCs w:val="18"/>
        </w:rPr>
      </w:pPr>
      <w:r>
        <w:rPr>
          <w:sz w:val="18"/>
          <w:szCs w:val="18"/>
        </w:rPr>
        <w:t>Q42. Which of the following is the valid placement constraint when using BorderLayout?</w:t>
      </w:r>
    </w:p>
    <w:p w:rsidR="008874FC" w:rsidRDefault="008874FC" w:rsidP="00E13C48">
      <w:pPr>
        <w:widowControl/>
        <w:spacing w:before="4" w:line="225" w:lineRule="exact"/>
        <w:rPr>
          <w:sz w:val="18"/>
          <w:szCs w:val="18"/>
        </w:rPr>
      </w:pPr>
      <w:r>
        <w:rPr>
          <w:sz w:val="18"/>
          <w:szCs w:val="18"/>
        </w:rPr>
        <w:t>1. The string "NORTH"</w:t>
      </w:r>
    </w:p>
    <w:p w:rsidR="008874FC" w:rsidRDefault="008874FC" w:rsidP="00E13C48">
      <w:pPr>
        <w:widowControl/>
        <w:spacing w:before="4" w:line="225" w:lineRule="exact"/>
        <w:rPr>
          <w:sz w:val="18"/>
          <w:szCs w:val="18"/>
        </w:rPr>
      </w:pPr>
      <w:r>
        <w:rPr>
          <w:sz w:val="18"/>
          <w:szCs w:val="18"/>
        </w:rPr>
        <w:t>2. BorderLayout.MIDDLE</w:t>
      </w:r>
    </w:p>
    <w:p w:rsidR="008874FC" w:rsidRDefault="008874FC" w:rsidP="00E13C48">
      <w:pPr>
        <w:widowControl/>
        <w:spacing w:before="4" w:line="225" w:lineRule="exact"/>
        <w:rPr>
          <w:sz w:val="18"/>
          <w:szCs w:val="18"/>
        </w:rPr>
      </w:pPr>
      <w:r>
        <w:rPr>
          <w:sz w:val="18"/>
          <w:szCs w:val="18"/>
        </w:rPr>
        <w:t>3. BorderLayout.BOTTOM</w:t>
      </w:r>
    </w:p>
    <w:p w:rsidR="008874FC" w:rsidRDefault="008874FC" w:rsidP="00E13C48">
      <w:pPr>
        <w:widowControl/>
        <w:spacing w:before="9" w:line="225" w:lineRule="exact"/>
        <w:rPr>
          <w:sz w:val="18"/>
          <w:szCs w:val="18"/>
        </w:rPr>
      </w:pPr>
      <w:r>
        <w:rPr>
          <w:sz w:val="18"/>
          <w:szCs w:val="18"/>
        </w:rPr>
        <w:t>4. BorderLayout.GENTER</w:t>
      </w:r>
    </w:p>
    <w:p w:rsidR="008874FC" w:rsidRDefault="008874FC" w:rsidP="00825F1F">
      <w:pPr>
        <w:widowControl/>
        <w:spacing w:before="19" w:line="211" w:lineRule="exact"/>
        <w:rPr>
          <w:rFonts w:cs="Times New Roman"/>
          <w:sz w:val="18"/>
          <w:szCs w:val="18"/>
        </w:rPr>
      </w:pPr>
    </w:p>
    <w:p w:rsidR="008874FC" w:rsidRDefault="008874FC" w:rsidP="00825F1F">
      <w:pPr>
        <w:widowControl/>
        <w:spacing w:before="19" w:line="211" w:lineRule="exact"/>
        <w:rPr>
          <w:rFonts w:cs="Times New Roman"/>
          <w:sz w:val="18"/>
          <w:szCs w:val="18"/>
        </w:rPr>
      </w:pPr>
    </w:p>
    <w:p w:rsidR="008874FC" w:rsidRDefault="008874FC" w:rsidP="00825F1F">
      <w:pPr>
        <w:widowControl/>
        <w:spacing w:before="19" w:line="211" w:lineRule="exact"/>
        <w:rPr>
          <w:rFonts w:cs="Times New Roman"/>
          <w:sz w:val="18"/>
          <w:szCs w:val="18"/>
        </w:rPr>
      </w:pPr>
    </w:p>
    <w:p w:rsidR="008874FC" w:rsidRDefault="008874FC" w:rsidP="00E13C48">
      <w:pPr>
        <w:widowControl/>
        <w:spacing w:before="4" w:line="225" w:lineRule="exact"/>
        <w:rPr>
          <w:rFonts w:cs="Times New Roman"/>
          <w:sz w:val="18"/>
          <w:szCs w:val="18"/>
        </w:rPr>
      </w:pPr>
    </w:p>
    <w:p w:rsidR="008874FC" w:rsidRDefault="008874FC" w:rsidP="00E13C48">
      <w:pPr>
        <w:widowControl/>
        <w:spacing w:before="4" w:line="225" w:lineRule="exact"/>
        <w:rPr>
          <w:rFonts w:cs="Times New Roman"/>
          <w:sz w:val="18"/>
          <w:szCs w:val="18"/>
        </w:rPr>
      </w:pPr>
    </w:p>
    <w:p w:rsidR="008874FC" w:rsidRDefault="008874FC" w:rsidP="00E13C48">
      <w:pPr>
        <w:widowControl/>
        <w:spacing w:before="4" w:line="225" w:lineRule="exact"/>
        <w:rPr>
          <w:rFonts w:cs="Times New Roman"/>
          <w:sz w:val="18"/>
          <w:szCs w:val="18"/>
        </w:rPr>
      </w:pPr>
    </w:p>
    <w:p w:rsidR="008874FC" w:rsidRDefault="008874FC" w:rsidP="00E13C48">
      <w:pPr>
        <w:widowControl/>
        <w:spacing w:before="4" w:line="225" w:lineRule="exact"/>
        <w:rPr>
          <w:rFonts w:cs="Times New Roman"/>
          <w:sz w:val="18"/>
          <w:szCs w:val="18"/>
        </w:rPr>
      </w:pPr>
    </w:p>
    <w:p w:rsidR="008874FC" w:rsidRDefault="008874FC" w:rsidP="00E13C48">
      <w:pPr>
        <w:widowControl/>
        <w:spacing w:before="4" w:line="225" w:lineRule="exact"/>
        <w:rPr>
          <w:sz w:val="18"/>
          <w:szCs w:val="18"/>
        </w:rPr>
      </w:pPr>
      <w:r>
        <w:rPr>
          <w:sz w:val="18"/>
          <w:szCs w:val="18"/>
        </w:rPr>
        <w:t>Q43. class DAG {</w:t>
      </w:r>
    </w:p>
    <w:p w:rsidR="008874FC" w:rsidRDefault="008874FC" w:rsidP="00E13C48">
      <w:pPr>
        <w:widowControl/>
        <w:spacing w:before="9" w:line="225" w:lineRule="exact"/>
        <w:ind w:firstLine="144"/>
        <w:rPr>
          <w:sz w:val="18"/>
          <w:szCs w:val="18"/>
        </w:rPr>
      </w:pPr>
      <w:r>
        <w:rPr>
          <w:sz w:val="18"/>
          <w:szCs w:val="18"/>
        </w:rPr>
        <w:t>public static void main(String[) s) {</w:t>
      </w:r>
    </w:p>
    <w:p w:rsidR="008874FC" w:rsidRDefault="008874FC" w:rsidP="00E13C48">
      <w:pPr>
        <w:widowControl/>
        <w:spacing w:line="225" w:lineRule="exact"/>
        <w:ind w:firstLine="144"/>
        <w:rPr>
          <w:sz w:val="18"/>
          <w:szCs w:val="18"/>
        </w:rPr>
      </w:pPr>
      <w:r>
        <w:rPr>
          <w:sz w:val="18"/>
          <w:szCs w:val="18"/>
        </w:rPr>
        <w:t>String s1 = "A", s2 = " B ", s3 = "G";</w:t>
      </w:r>
    </w:p>
    <w:p w:rsidR="008874FC" w:rsidRDefault="008874FC" w:rsidP="00E13C48">
      <w:pPr>
        <w:widowControl/>
        <w:spacing w:before="43" w:line="225" w:lineRule="exact"/>
        <w:ind w:firstLine="144"/>
        <w:rPr>
          <w:sz w:val="18"/>
          <w:szCs w:val="18"/>
        </w:rPr>
      </w:pPr>
      <w:r>
        <w:rPr>
          <w:sz w:val="18"/>
          <w:szCs w:val="18"/>
        </w:rPr>
        <w:t>s2.trim(); s3.concat("D");</w:t>
      </w:r>
    </w:p>
    <w:p w:rsidR="008874FC" w:rsidRDefault="008874FC" w:rsidP="00E13C48">
      <w:pPr>
        <w:widowControl/>
        <w:spacing w:line="192" w:lineRule="exact"/>
        <w:ind w:firstLine="144"/>
        <w:rPr>
          <w:sz w:val="18"/>
          <w:szCs w:val="18"/>
        </w:rPr>
      </w:pPr>
      <w:r>
        <w:rPr>
          <w:sz w:val="18"/>
          <w:szCs w:val="18"/>
        </w:rPr>
        <w:t>System.out.print(s1 + s2 + s3);</w:t>
      </w:r>
    </w:p>
    <w:p w:rsidR="008874FC" w:rsidRDefault="008874FC" w:rsidP="00825F1F">
      <w:pPr>
        <w:widowControl/>
        <w:spacing w:before="19" w:line="211" w:lineRule="exact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}</w:t>
      </w:r>
    </w:p>
    <w:p w:rsidR="008874FC" w:rsidRDefault="008874FC" w:rsidP="00825F1F">
      <w:pPr>
        <w:widowControl/>
        <w:spacing w:before="19" w:line="211" w:lineRule="exact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}</w:t>
      </w:r>
    </w:p>
    <w:p w:rsidR="008874FC" w:rsidRDefault="008874FC" w:rsidP="00E13C48">
      <w:pPr>
        <w:widowControl/>
        <w:spacing w:line="220" w:lineRule="exact"/>
        <w:rPr>
          <w:sz w:val="18"/>
          <w:szCs w:val="18"/>
        </w:rPr>
      </w:pPr>
      <w:r>
        <w:rPr>
          <w:sz w:val="18"/>
          <w:szCs w:val="18"/>
        </w:rPr>
        <w:t>What is the result of the program?</w:t>
      </w:r>
    </w:p>
    <w:p w:rsidR="008874FC" w:rsidRDefault="008874FC" w:rsidP="00E13C48">
      <w:pPr>
        <w:widowControl/>
        <w:spacing w:before="43" w:line="220" w:lineRule="exact"/>
        <w:rPr>
          <w:sz w:val="18"/>
          <w:szCs w:val="18"/>
        </w:rPr>
      </w:pPr>
      <w:r>
        <w:rPr>
          <w:sz w:val="18"/>
          <w:szCs w:val="18"/>
        </w:rPr>
        <w:t>1. Prints: ABC</w:t>
      </w:r>
    </w:p>
    <w:p w:rsidR="008874FC" w:rsidRDefault="008874FC" w:rsidP="00E13C48">
      <w:pPr>
        <w:widowControl/>
        <w:spacing w:before="9" w:line="220" w:lineRule="exact"/>
        <w:rPr>
          <w:sz w:val="18"/>
          <w:szCs w:val="18"/>
        </w:rPr>
      </w:pPr>
      <w:r>
        <w:rPr>
          <w:sz w:val="18"/>
          <w:szCs w:val="18"/>
        </w:rPr>
        <w:t>2. Prints: ABC</w:t>
      </w:r>
    </w:p>
    <w:p w:rsidR="008874FC" w:rsidRDefault="008874FC" w:rsidP="00E13C48">
      <w:pPr>
        <w:widowControl/>
        <w:spacing w:before="9" w:line="220" w:lineRule="exact"/>
        <w:rPr>
          <w:sz w:val="18"/>
          <w:szCs w:val="18"/>
        </w:rPr>
      </w:pPr>
      <w:r>
        <w:rPr>
          <w:sz w:val="18"/>
          <w:szCs w:val="18"/>
        </w:rPr>
        <w:t>3. Prints: ABCD</w:t>
      </w:r>
    </w:p>
    <w:p w:rsidR="008874FC" w:rsidRDefault="008874FC" w:rsidP="00E13C48">
      <w:pPr>
        <w:widowControl/>
        <w:spacing w:before="14" w:line="220" w:lineRule="exact"/>
        <w:rPr>
          <w:sz w:val="18"/>
          <w:szCs w:val="18"/>
        </w:rPr>
      </w:pPr>
      <w:r>
        <w:rPr>
          <w:sz w:val="18"/>
          <w:szCs w:val="18"/>
        </w:rPr>
        <w:t>4. Prints: ABDC</w:t>
      </w:r>
    </w:p>
    <w:p w:rsidR="008874FC" w:rsidRDefault="008874FC" w:rsidP="00825F1F">
      <w:pPr>
        <w:widowControl/>
        <w:spacing w:before="19" w:line="211" w:lineRule="exact"/>
        <w:rPr>
          <w:rFonts w:cs="Times New Roman"/>
          <w:sz w:val="18"/>
          <w:szCs w:val="18"/>
        </w:rPr>
      </w:pPr>
    </w:p>
    <w:p w:rsidR="008874FC" w:rsidRDefault="008874FC" w:rsidP="00825F1F">
      <w:pPr>
        <w:widowControl/>
        <w:spacing w:before="19" w:line="211" w:lineRule="exact"/>
        <w:rPr>
          <w:rFonts w:cs="Times New Roman"/>
          <w:sz w:val="18"/>
          <w:szCs w:val="18"/>
        </w:rPr>
      </w:pPr>
    </w:p>
    <w:p w:rsidR="008874FC" w:rsidRDefault="008874FC" w:rsidP="00E13C48">
      <w:pPr>
        <w:widowControl/>
        <w:spacing w:line="225" w:lineRule="exact"/>
        <w:rPr>
          <w:sz w:val="18"/>
          <w:szCs w:val="18"/>
        </w:rPr>
      </w:pPr>
      <w:r>
        <w:rPr>
          <w:sz w:val="18"/>
          <w:szCs w:val="18"/>
        </w:rPr>
        <w:t>Q44. There are 20 threads are waiting in the waiting pool with same priority, how can you invoke 15th thread from the waiting pool?</w:t>
      </w:r>
    </w:p>
    <w:p w:rsidR="008874FC" w:rsidRDefault="008874FC" w:rsidP="00E13C48">
      <w:pPr>
        <w:widowControl/>
        <w:spacing w:line="225" w:lineRule="exact"/>
        <w:rPr>
          <w:sz w:val="18"/>
          <w:szCs w:val="18"/>
        </w:rPr>
      </w:pPr>
      <w:r>
        <w:rPr>
          <w:sz w:val="18"/>
          <w:szCs w:val="18"/>
        </w:rPr>
        <w:t>1. By calling resumeO method</w:t>
      </w:r>
    </w:p>
    <w:p w:rsidR="008874FC" w:rsidRDefault="008874FC" w:rsidP="00E13C48">
      <w:pPr>
        <w:widowControl/>
        <w:spacing w:before="9" w:line="220" w:lineRule="exact"/>
        <w:rPr>
          <w:sz w:val="18"/>
          <w:szCs w:val="18"/>
        </w:rPr>
      </w:pPr>
      <w:r>
        <w:rPr>
          <w:sz w:val="18"/>
          <w:szCs w:val="18"/>
        </w:rPr>
        <w:t>2. Calling callO method</w:t>
      </w:r>
    </w:p>
    <w:p w:rsidR="008874FC" w:rsidRDefault="008874FC" w:rsidP="00E13C48">
      <w:pPr>
        <w:widowControl/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3. By calling notify(15) method on the thread instance </w:t>
      </w:r>
    </w:p>
    <w:p w:rsidR="008874FC" w:rsidRDefault="008874FC" w:rsidP="00E13C48">
      <w:pPr>
        <w:widowControl/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4. None of the above</w:t>
      </w:r>
    </w:p>
    <w:p w:rsidR="008874FC" w:rsidRDefault="008874FC" w:rsidP="00E13C48">
      <w:pPr>
        <w:widowControl/>
        <w:spacing w:line="240" w:lineRule="exact"/>
        <w:rPr>
          <w:sz w:val="18"/>
          <w:szCs w:val="18"/>
        </w:rPr>
      </w:pPr>
    </w:p>
    <w:p w:rsidR="008874FC" w:rsidRDefault="008874FC" w:rsidP="00E13C48">
      <w:pPr>
        <w:widowControl/>
        <w:spacing w:line="240" w:lineRule="exact"/>
        <w:rPr>
          <w:sz w:val="18"/>
          <w:szCs w:val="18"/>
        </w:rPr>
      </w:pPr>
    </w:p>
    <w:p w:rsidR="008874FC" w:rsidRDefault="008874FC" w:rsidP="00E13C48">
      <w:pPr>
        <w:widowControl/>
        <w:spacing w:line="230" w:lineRule="exact"/>
        <w:rPr>
          <w:rFonts w:cs="Times New Roman"/>
          <w:sz w:val="18"/>
          <w:szCs w:val="18"/>
        </w:rPr>
      </w:pPr>
    </w:p>
    <w:p w:rsidR="008874FC" w:rsidRDefault="008874FC" w:rsidP="00E13C48">
      <w:pPr>
        <w:widowControl/>
        <w:spacing w:line="230" w:lineRule="exact"/>
        <w:rPr>
          <w:sz w:val="18"/>
          <w:szCs w:val="18"/>
        </w:rPr>
      </w:pPr>
      <w:r>
        <w:rPr>
          <w:sz w:val="18"/>
          <w:szCs w:val="18"/>
        </w:rPr>
        <w:t>Q45. What will be the output of the program?</w:t>
      </w:r>
    </w:p>
    <w:p w:rsidR="008874FC" w:rsidRDefault="008874FC" w:rsidP="00E13C48">
      <w:pPr>
        <w:widowControl/>
        <w:spacing w:line="211" w:lineRule="exact"/>
        <w:rPr>
          <w:sz w:val="18"/>
          <w:szCs w:val="18"/>
        </w:rPr>
      </w:pPr>
      <w:r>
        <w:rPr>
          <w:sz w:val="18"/>
          <w:szCs w:val="18"/>
        </w:rPr>
        <w:t>try</w:t>
      </w:r>
    </w:p>
    <w:p w:rsidR="008874FC" w:rsidRDefault="008874FC" w:rsidP="00E13C48">
      <w:pPr>
        <w:widowControl/>
        <w:spacing w:line="211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8874FC" w:rsidRDefault="008874FC" w:rsidP="00E13C48">
      <w:pPr>
        <w:widowControl/>
        <w:spacing w:line="220" w:lineRule="exact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int </w:t>
      </w:r>
      <w:r>
        <w:rPr>
          <w:sz w:val="18"/>
          <w:szCs w:val="18"/>
        </w:rPr>
        <w:t>x = 0;</w:t>
      </w:r>
    </w:p>
    <w:p w:rsidR="008874FC" w:rsidRDefault="008874FC" w:rsidP="00E13C48">
      <w:pPr>
        <w:widowControl/>
        <w:spacing w:before="4" w:line="220" w:lineRule="exact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int </w:t>
      </w:r>
      <w:r>
        <w:rPr>
          <w:sz w:val="18"/>
          <w:szCs w:val="18"/>
        </w:rPr>
        <w:t>y = 5/ x</w:t>
      </w:r>
    </w:p>
    <w:p w:rsidR="008874FC" w:rsidRDefault="008874FC" w:rsidP="00E13C48">
      <w:pPr>
        <w:widowControl/>
        <w:spacing w:line="240" w:lineRule="exact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}</w:t>
      </w:r>
    </w:p>
    <w:p w:rsidR="008874FC" w:rsidRDefault="008874FC" w:rsidP="00E13C48">
      <w:pPr>
        <w:widowControl/>
        <w:spacing w:line="240" w:lineRule="exact"/>
      </w:pPr>
      <w:r>
        <w:t>catch (Exception e)</w:t>
      </w:r>
    </w:p>
    <w:p w:rsidR="008874FC" w:rsidRDefault="008874FC" w:rsidP="00E13C48">
      <w:pPr>
        <w:widowControl/>
        <w:spacing w:line="211" w:lineRule="exact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}</w:t>
      </w:r>
    </w:p>
    <w:p w:rsidR="008874FC" w:rsidRDefault="008874FC" w:rsidP="00E13C48">
      <w:pPr>
        <w:widowControl/>
        <w:spacing w:line="201" w:lineRule="exac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System </w:t>
      </w:r>
      <w:r>
        <w:rPr>
          <w:sz w:val="16"/>
          <w:szCs w:val="16"/>
        </w:rPr>
        <w:t xml:space="preserve">.out. </w:t>
      </w:r>
      <w:r>
        <w:rPr>
          <w:b/>
          <w:bCs/>
          <w:sz w:val="16"/>
          <w:szCs w:val="16"/>
        </w:rPr>
        <w:t>println(" Exception");</w:t>
      </w:r>
    </w:p>
    <w:p w:rsidR="008874FC" w:rsidRDefault="008874FC" w:rsidP="00E13C48">
      <w:pPr>
        <w:widowControl/>
        <w:spacing w:line="211" w:lineRule="exact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}</w:t>
      </w:r>
    </w:p>
    <w:p w:rsidR="008874FC" w:rsidRDefault="008874FC" w:rsidP="00E13C48">
      <w:pPr>
        <w:widowControl/>
        <w:spacing w:line="220" w:lineRule="exact"/>
        <w:rPr>
          <w:sz w:val="18"/>
          <w:szCs w:val="18"/>
        </w:rPr>
      </w:pPr>
      <w:r>
        <w:rPr>
          <w:sz w:val="18"/>
          <w:szCs w:val="18"/>
        </w:rPr>
        <w:t>catch (ArithmeticException ae)</w:t>
      </w:r>
    </w:p>
    <w:p w:rsidR="008874FC" w:rsidRDefault="008874FC" w:rsidP="00E13C48">
      <w:pPr>
        <w:widowControl/>
        <w:spacing w:line="220" w:lineRule="exact"/>
        <w:rPr>
          <w:sz w:val="18"/>
          <w:szCs w:val="18"/>
        </w:rPr>
      </w:pPr>
      <w:r>
        <w:rPr>
          <w:sz w:val="18"/>
          <w:szCs w:val="18"/>
        </w:rPr>
        <w:t>System .out.println("finished");</w:t>
      </w:r>
    </w:p>
    <w:p w:rsidR="008874FC" w:rsidRDefault="008874FC" w:rsidP="00E13C48">
      <w:pPr>
        <w:widowControl/>
        <w:spacing w:before="14" w:line="220" w:lineRule="exact"/>
        <w:rPr>
          <w:sz w:val="18"/>
          <w:szCs w:val="18"/>
        </w:rPr>
      </w:pPr>
      <w:r>
        <w:rPr>
          <w:sz w:val="18"/>
          <w:szCs w:val="18"/>
        </w:rPr>
        <w:t>1 .Finished</w:t>
      </w:r>
    </w:p>
    <w:p w:rsidR="008874FC" w:rsidRDefault="008874FC" w:rsidP="00E13C48">
      <w:pPr>
        <w:widowControl/>
        <w:spacing w:before="9" w:line="220" w:lineRule="exact"/>
        <w:rPr>
          <w:sz w:val="18"/>
          <w:szCs w:val="18"/>
        </w:rPr>
      </w:pPr>
      <w:r>
        <w:rPr>
          <w:sz w:val="18"/>
          <w:szCs w:val="18"/>
        </w:rPr>
        <w:t>2. Exception</w:t>
      </w:r>
    </w:p>
    <w:p w:rsidR="008874FC" w:rsidRDefault="008874FC" w:rsidP="00E13C48">
      <w:pPr>
        <w:widowControl/>
        <w:spacing w:before="9" w:line="220" w:lineRule="exact"/>
        <w:rPr>
          <w:sz w:val="18"/>
          <w:szCs w:val="18"/>
        </w:rPr>
      </w:pPr>
      <w:r>
        <w:rPr>
          <w:sz w:val="18"/>
          <w:szCs w:val="18"/>
        </w:rPr>
        <w:t>3. Compilation fails</w:t>
      </w:r>
    </w:p>
    <w:p w:rsidR="008874FC" w:rsidRDefault="008874FC" w:rsidP="00E13C48">
      <w:pPr>
        <w:widowControl/>
        <w:spacing w:before="9" w:line="220" w:lineRule="exact"/>
        <w:rPr>
          <w:sz w:val="18"/>
          <w:szCs w:val="18"/>
        </w:rPr>
      </w:pPr>
      <w:r>
        <w:rPr>
          <w:sz w:val="18"/>
          <w:szCs w:val="18"/>
        </w:rPr>
        <w:t>4. Arithmetic Exception</w:t>
      </w:r>
    </w:p>
    <w:p w:rsidR="008874FC" w:rsidRDefault="008874FC" w:rsidP="00E13C48">
      <w:pPr>
        <w:widowControl/>
        <w:spacing w:line="211" w:lineRule="exact"/>
        <w:rPr>
          <w:rFonts w:cs="Times New Roman"/>
          <w:sz w:val="18"/>
          <w:szCs w:val="18"/>
        </w:rPr>
      </w:pPr>
    </w:p>
    <w:p w:rsidR="008874FC" w:rsidRDefault="008874FC" w:rsidP="00E13C48">
      <w:pPr>
        <w:widowControl/>
        <w:spacing w:line="211" w:lineRule="exact"/>
        <w:rPr>
          <w:rFonts w:cs="Times New Roman"/>
          <w:sz w:val="18"/>
          <w:szCs w:val="18"/>
        </w:rPr>
      </w:pPr>
    </w:p>
    <w:p w:rsidR="008874FC" w:rsidRDefault="008874FC" w:rsidP="00DE11F5">
      <w:pPr>
        <w:widowControl/>
        <w:spacing w:before="19" w:line="220" w:lineRule="exact"/>
        <w:rPr>
          <w:sz w:val="18"/>
          <w:szCs w:val="18"/>
        </w:rPr>
      </w:pPr>
      <w:r>
        <w:rPr>
          <w:sz w:val="18"/>
          <w:szCs w:val="18"/>
        </w:rPr>
        <w:t>Q46. void startO {</w:t>
      </w:r>
    </w:p>
    <w:p w:rsidR="008874FC" w:rsidRDefault="008874FC" w:rsidP="00DE11F5">
      <w:pPr>
        <w:widowControl/>
        <w:spacing w:before="9" w:line="220" w:lineRule="exact"/>
        <w:ind w:firstLine="216"/>
        <w:rPr>
          <w:sz w:val="18"/>
          <w:szCs w:val="18"/>
        </w:rPr>
      </w:pPr>
      <w:r>
        <w:rPr>
          <w:sz w:val="18"/>
          <w:szCs w:val="18"/>
        </w:rPr>
        <w:t>A a = new AO;</w:t>
      </w:r>
    </w:p>
    <w:p w:rsidR="008874FC" w:rsidRDefault="008874FC" w:rsidP="00DE11F5">
      <w:pPr>
        <w:widowControl/>
        <w:spacing w:before="9" w:line="220" w:lineRule="exact"/>
        <w:ind w:firstLine="216"/>
        <w:rPr>
          <w:sz w:val="18"/>
          <w:szCs w:val="18"/>
        </w:rPr>
      </w:pPr>
      <w:r>
        <w:rPr>
          <w:sz w:val="18"/>
          <w:szCs w:val="18"/>
        </w:rPr>
        <w:t>B b = new BO;</w:t>
      </w:r>
    </w:p>
    <w:p w:rsidR="008874FC" w:rsidRDefault="008874FC" w:rsidP="00DE11F5">
      <w:pPr>
        <w:widowControl/>
        <w:spacing w:before="33" w:line="220" w:lineRule="exact"/>
        <w:ind w:firstLine="216"/>
        <w:rPr>
          <w:sz w:val="18"/>
          <w:szCs w:val="18"/>
        </w:rPr>
      </w:pPr>
      <w:r>
        <w:rPr>
          <w:sz w:val="18"/>
          <w:szCs w:val="18"/>
        </w:rPr>
        <w:t>a.s(b);</w:t>
      </w:r>
    </w:p>
    <w:p w:rsidR="008874FC" w:rsidRDefault="008874FC" w:rsidP="00DE11F5">
      <w:pPr>
        <w:widowControl/>
        <w:spacing w:line="220" w:lineRule="exact"/>
        <w:ind w:firstLine="216"/>
        <w:rPr>
          <w:i/>
          <w:iCs/>
          <w:sz w:val="18"/>
          <w:szCs w:val="18"/>
        </w:rPr>
      </w:pPr>
      <w:r>
        <w:rPr>
          <w:sz w:val="18"/>
          <w:szCs w:val="18"/>
        </w:rPr>
        <w:t xml:space="preserve">b = null; j* Line 5 </w:t>
      </w:r>
      <w:r>
        <w:rPr>
          <w:i/>
          <w:iCs/>
          <w:sz w:val="18"/>
          <w:szCs w:val="18"/>
        </w:rPr>
        <w:t>*j</w:t>
      </w:r>
    </w:p>
    <w:p w:rsidR="008874FC" w:rsidRDefault="008874FC" w:rsidP="00DE11F5">
      <w:pPr>
        <w:widowControl/>
        <w:spacing w:before="9" w:line="220" w:lineRule="exact"/>
        <w:ind w:firstLine="216"/>
        <w:rPr>
          <w:i/>
          <w:iCs/>
          <w:sz w:val="18"/>
          <w:szCs w:val="18"/>
        </w:rPr>
      </w:pPr>
      <w:r>
        <w:rPr>
          <w:sz w:val="18"/>
          <w:szCs w:val="18"/>
        </w:rPr>
        <w:t xml:space="preserve">a = null; j* Line 6 </w:t>
      </w:r>
      <w:r>
        <w:rPr>
          <w:i/>
          <w:iCs/>
          <w:sz w:val="18"/>
          <w:szCs w:val="18"/>
        </w:rPr>
        <w:t>*j</w:t>
      </w:r>
    </w:p>
    <w:p w:rsidR="008874FC" w:rsidRDefault="008874FC" w:rsidP="00DE11F5">
      <w:pPr>
        <w:widowControl/>
        <w:spacing w:line="220" w:lineRule="exact"/>
        <w:ind w:firstLine="216"/>
        <w:rPr>
          <w:i/>
          <w:iCs/>
          <w:sz w:val="18"/>
          <w:szCs w:val="18"/>
        </w:rPr>
      </w:pPr>
      <w:r>
        <w:rPr>
          <w:sz w:val="18"/>
          <w:szCs w:val="18"/>
        </w:rPr>
        <w:t xml:space="preserve">System.out.println("start completed"); j* Line 7 </w:t>
      </w:r>
      <w:r>
        <w:rPr>
          <w:i/>
          <w:iCs/>
          <w:sz w:val="18"/>
          <w:szCs w:val="18"/>
        </w:rPr>
        <w:t>*j</w:t>
      </w:r>
    </w:p>
    <w:p w:rsidR="008874FC" w:rsidRDefault="008874FC" w:rsidP="00DE11F5">
      <w:pPr>
        <w:widowControl/>
        <w:spacing w:line="235" w:lineRule="exact"/>
        <w:rPr>
          <w:sz w:val="18"/>
          <w:szCs w:val="18"/>
        </w:rPr>
      </w:pPr>
      <w:r>
        <w:rPr>
          <w:sz w:val="18"/>
          <w:szCs w:val="18"/>
        </w:rPr>
        <w:t>When is the 8 object created in line 3, eligible for garbage collection?</w:t>
      </w:r>
    </w:p>
    <w:p w:rsidR="008874FC" w:rsidRDefault="008874FC" w:rsidP="00DE11F5">
      <w:pPr>
        <w:widowControl/>
        <w:spacing w:line="235" w:lineRule="exact"/>
        <w:rPr>
          <w:sz w:val="18"/>
          <w:szCs w:val="18"/>
        </w:rPr>
      </w:pPr>
      <w:r>
        <w:rPr>
          <w:sz w:val="18"/>
          <w:szCs w:val="18"/>
        </w:rPr>
        <w:t>1 .after line 5</w:t>
      </w:r>
    </w:p>
    <w:p w:rsidR="008874FC" w:rsidRDefault="008874FC" w:rsidP="00DE11F5">
      <w:pPr>
        <w:widowControl/>
        <w:spacing w:line="230" w:lineRule="exact"/>
        <w:rPr>
          <w:sz w:val="18"/>
          <w:szCs w:val="18"/>
        </w:rPr>
      </w:pPr>
      <w:r>
        <w:rPr>
          <w:sz w:val="18"/>
          <w:szCs w:val="18"/>
        </w:rPr>
        <w:t>2. after line 6</w:t>
      </w:r>
    </w:p>
    <w:p w:rsidR="008874FC" w:rsidRDefault="008874FC" w:rsidP="00DE11F5">
      <w:pPr>
        <w:widowControl/>
        <w:spacing w:line="225" w:lineRule="exact"/>
        <w:rPr>
          <w:sz w:val="18"/>
          <w:szCs w:val="18"/>
        </w:rPr>
      </w:pPr>
      <w:r>
        <w:rPr>
          <w:sz w:val="18"/>
          <w:szCs w:val="18"/>
        </w:rPr>
        <w:t>3. after line 7</w:t>
      </w:r>
    </w:p>
    <w:p w:rsidR="008874FC" w:rsidRDefault="008874FC" w:rsidP="00E13C48">
      <w:pPr>
        <w:widowControl/>
        <w:spacing w:line="211" w:lineRule="exact"/>
        <w:rPr>
          <w:sz w:val="18"/>
          <w:szCs w:val="18"/>
        </w:rPr>
      </w:pPr>
      <w:r>
        <w:rPr>
          <w:sz w:val="18"/>
          <w:szCs w:val="18"/>
        </w:rPr>
        <w:t>4. There is no way to be absolutely certain</w:t>
      </w:r>
    </w:p>
    <w:p w:rsidR="008874FC" w:rsidRDefault="008874FC" w:rsidP="00E13C48">
      <w:pPr>
        <w:widowControl/>
        <w:spacing w:line="211" w:lineRule="exact"/>
        <w:rPr>
          <w:sz w:val="18"/>
          <w:szCs w:val="18"/>
        </w:rPr>
      </w:pPr>
    </w:p>
    <w:p w:rsidR="008874FC" w:rsidRDefault="008874FC" w:rsidP="00E13C48">
      <w:pPr>
        <w:widowControl/>
        <w:spacing w:line="211" w:lineRule="exact"/>
        <w:rPr>
          <w:sz w:val="18"/>
          <w:szCs w:val="18"/>
        </w:rPr>
      </w:pPr>
    </w:p>
    <w:p w:rsidR="008874FC" w:rsidRDefault="008874FC" w:rsidP="00DE11F5">
      <w:pPr>
        <w:widowControl/>
        <w:spacing w:line="230" w:lineRule="exact"/>
        <w:rPr>
          <w:rFonts w:cs="Times New Roman"/>
          <w:sz w:val="18"/>
          <w:szCs w:val="18"/>
        </w:rPr>
      </w:pPr>
    </w:p>
    <w:p w:rsidR="008874FC" w:rsidRDefault="008874FC" w:rsidP="00DE11F5">
      <w:pPr>
        <w:widowControl/>
        <w:spacing w:line="230" w:lineRule="exact"/>
        <w:rPr>
          <w:rFonts w:cs="Times New Roman"/>
          <w:sz w:val="18"/>
          <w:szCs w:val="18"/>
        </w:rPr>
      </w:pPr>
    </w:p>
    <w:p w:rsidR="008874FC" w:rsidRDefault="008874FC" w:rsidP="00DE11F5">
      <w:pPr>
        <w:widowControl/>
        <w:spacing w:line="230" w:lineRule="exact"/>
        <w:rPr>
          <w:sz w:val="18"/>
          <w:szCs w:val="18"/>
        </w:rPr>
      </w:pPr>
      <w:r>
        <w:rPr>
          <w:sz w:val="18"/>
          <w:szCs w:val="18"/>
        </w:rPr>
        <w:t>Q47. What will be the output of the program?</w:t>
      </w:r>
    </w:p>
    <w:p w:rsidR="008874FC" w:rsidRDefault="008874FC" w:rsidP="00DE11F5">
      <w:pPr>
        <w:widowControl/>
        <w:spacing w:line="230" w:lineRule="exact"/>
        <w:rPr>
          <w:sz w:val="18"/>
          <w:szCs w:val="18"/>
        </w:rPr>
      </w:pPr>
      <w:r>
        <w:rPr>
          <w:sz w:val="18"/>
          <w:szCs w:val="18"/>
        </w:rPr>
        <w:t>class Equals</w:t>
      </w:r>
    </w:p>
    <w:p w:rsidR="008874FC" w:rsidRDefault="008874FC" w:rsidP="00E13C48">
      <w:pPr>
        <w:widowControl/>
        <w:spacing w:line="211" w:lineRule="exact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{</w:t>
      </w:r>
    </w:p>
    <w:p w:rsidR="008874FC" w:rsidRDefault="008874FC" w:rsidP="00DE11F5">
      <w:pPr>
        <w:widowControl/>
        <w:spacing w:line="220" w:lineRule="exact"/>
        <w:rPr>
          <w:sz w:val="18"/>
          <w:szCs w:val="18"/>
        </w:rPr>
      </w:pPr>
      <w:r>
        <w:rPr>
          <w:sz w:val="18"/>
          <w:szCs w:val="18"/>
        </w:rPr>
        <w:t>public static void main(String [] args)</w:t>
      </w:r>
    </w:p>
    <w:p w:rsidR="008874FC" w:rsidRDefault="008874FC" w:rsidP="00DE11F5">
      <w:pPr>
        <w:widowControl/>
        <w:spacing w:line="220" w:lineRule="exact"/>
        <w:rPr>
          <w:sz w:val="18"/>
          <w:szCs w:val="18"/>
        </w:rPr>
      </w:pPr>
      <w:r>
        <w:rPr>
          <w:sz w:val="18"/>
          <w:szCs w:val="18"/>
        </w:rPr>
        <w:t>int x = 100;</w:t>
      </w:r>
    </w:p>
    <w:p w:rsidR="008874FC" w:rsidRDefault="008874FC" w:rsidP="00DE11F5">
      <w:pPr>
        <w:widowControl/>
        <w:spacing w:before="4" w:line="220" w:lineRule="exact"/>
        <w:rPr>
          <w:sz w:val="18"/>
          <w:szCs w:val="18"/>
        </w:rPr>
      </w:pPr>
      <w:r>
        <w:rPr>
          <w:sz w:val="18"/>
          <w:szCs w:val="18"/>
        </w:rPr>
        <w:t>double y = 100.1;</w:t>
      </w:r>
    </w:p>
    <w:p w:rsidR="008874FC" w:rsidRDefault="008874FC" w:rsidP="00DE11F5">
      <w:pPr>
        <w:widowControl/>
        <w:spacing w:before="4" w:line="225" w:lineRule="exact"/>
        <w:rPr>
          <w:sz w:val="18"/>
          <w:szCs w:val="18"/>
        </w:rPr>
      </w:pPr>
      <w:r>
        <w:rPr>
          <w:sz w:val="18"/>
          <w:szCs w:val="18"/>
        </w:rPr>
        <w:t>boolean b = (x = y); /* Line 7 */</w:t>
      </w:r>
    </w:p>
    <w:p w:rsidR="008874FC" w:rsidRDefault="008874FC" w:rsidP="00DE11F5">
      <w:pPr>
        <w:widowControl/>
        <w:spacing w:before="4" w:line="225" w:lineRule="exact"/>
        <w:rPr>
          <w:sz w:val="18"/>
          <w:szCs w:val="18"/>
        </w:rPr>
      </w:pPr>
      <w:r>
        <w:rPr>
          <w:sz w:val="18"/>
          <w:szCs w:val="18"/>
        </w:rPr>
        <w:t>System.out.println(b) ;</w:t>
      </w:r>
    </w:p>
    <w:p w:rsidR="008874FC" w:rsidRDefault="008874FC" w:rsidP="00DE11F5">
      <w:pPr>
        <w:widowControl/>
        <w:spacing w:before="4" w:line="225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8874FC" w:rsidRDefault="008874FC" w:rsidP="00DE11F5">
      <w:pPr>
        <w:widowControl/>
        <w:spacing w:before="4" w:line="225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8874FC" w:rsidRDefault="008874FC" w:rsidP="00DE11F5">
      <w:pPr>
        <w:widowControl/>
        <w:spacing w:line="220" w:lineRule="exact"/>
        <w:rPr>
          <w:sz w:val="18"/>
          <w:szCs w:val="18"/>
        </w:rPr>
      </w:pPr>
      <w:r>
        <w:rPr>
          <w:sz w:val="18"/>
          <w:szCs w:val="18"/>
        </w:rPr>
        <w:t>1. True</w:t>
      </w:r>
    </w:p>
    <w:p w:rsidR="008874FC" w:rsidRDefault="008874FC" w:rsidP="00DE11F5">
      <w:pPr>
        <w:widowControl/>
        <w:spacing w:before="9" w:line="220" w:lineRule="exact"/>
        <w:rPr>
          <w:sz w:val="18"/>
          <w:szCs w:val="18"/>
        </w:rPr>
      </w:pPr>
      <w:r>
        <w:rPr>
          <w:sz w:val="18"/>
          <w:szCs w:val="18"/>
        </w:rPr>
        <w:t>2. False</w:t>
      </w:r>
    </w:p>
    <w:p w:rsidR="008874FC" w:rsidRDefault="008874FC" w:rsidP="00DE11F5">
      <w:pPr>
        <w:widowControl/>
        <w:spacing w:before="4" w:line="220" w:lineRule="exact"/>
        <w:rPr>
          <w:sz w:val="18"/>
          <w:szCs w:val="18"/>
        </w:rPr>
      </w:pPr>
      <w:r>
        <w:rPr>
          <w:sz w:val="18"/>
          <w:szCs w:val="18"/>
        </w:rPr>
        <w:t>3. Compilation fails</w:t>
      </w:r>
    </w:p>
    <w:p w:rsidR="008874FC" w:rsidRDefault="008874FC" w:rsidP="00DE11F5">
      <w:pPr>
        <w:widowControl/>
        <w:spacing w:before="14" w:line="220" w:lineRule="exact"/>
        <w:rPr>
          <w:sz w:val="18"/>
          <w:szCs w:val="18"/>
        </w:rPr>
      </w:pPr>
      <w:r>
        <w:rPr>
          <w:sz w:val="18"/>
          <w:szCs w:val="18"/>
        </w:rPr>
        <w:t>4. An exception is thrown at runtime</w:t>
      </w:r>
    </w:p>
    <w:p w:rsidR="008874FC" w:rsidRDefault="008874FC" w:rsidP="00DE11F5">
      <w:pPr>
        <w:widowControl/>
        <w:spacing w:before="4" w:line="225" w:lineRule="exact"/>
        <w:rPr>
          <w:rFonts w:cs="Times New Roman"/>
          <w:sz w:val="18"/>
          <w:szCs w:val="18"/>
        </w:rPr>
      </w:pPr>
    </w:p>
    <w:p w:rsidR="008874FC" w:rsidRDefault="008874FC" w:rsidP="00DE11F5">
      <w:pPr>
        <w:widowControl/>
        <w:spacing w:before="4" w:line="225" w:lineRule="exact"/>
        <w:rPr>
          <w:rFonts w:cs="Times New Roman"/>
          <w:sz w:val="18"/>
          <w:szCs w:val="18"/>
        </w:rPr>
      </w:pPr>
    </w:p>
    <w:p w:rsidR="008874FC" w:rsidRDefault="008874FC" w:rsidP="00DE11F5">
      <w:pPr>
        <w:widowControl/>
        <w:spacing w:before="9" w:line="220" w:lineRule="exact"/>
        <w:rPr>
          <w:sz w:val="18"/>
          <w:szCs w:val="18"/>
        </w:rPr>
      </w:pPr>
      <w:r>
        <w:rPr>
          <w:sz w:val="18"/>
          <w:szCs w:val="18"/>
        </w:rPr>
        <w:t xml:space="preserve">Q48. Which modifer is uesd to stop overridding a method? </w:t>
      </w:r>
    </w:p>
    <w:p w:rsidR="008874FC" w:rsidRDefault="008874FC" w:rsidP="00DE11F5">
      <w:pPr>
        <w:widowControl/>
        <w:spacing w:before="9" w:line="220" w:lineRule="exact"/>
        <w:rPr>
          <w:sz w:val="18"/>
          <w:szCs w:val="18"/>
        </w:rPr>
      </w:pPr>
      <w:r>
        <w:rPr>
          <w:sz w:val="18"/>
          <w:szCs w:val="18"/>
        </w:rPr>
        <w:t>1 .final</w:t>
      </w:r>
    </w:p>
    <w:p w:rsidR="008874FC" w:rsidRDefault="008874FC" w:rsidP="00DE11F5">
      <w:pPr>
        <w:widowControl/>
        <w:spacing w:before="4" w:line="220" w:lineRule="exact"/>
        <w:rPr>
          <w:sz w:val="18"/>
          <w:szCs w:val="18"/>
        </w:rPr>
      </w:pPr>
      <w:r>
        <w:rPr>
          <w:sz w:val="18"/>
          <w:szCs w:val="18"/>
        </w:rPr>
        <w:t>2. static</w:t>
      </w:r>
    </w:p>
    <w:p w:rsidR="008874FC" w:rsidRDefault="008874FC" w:rsidP="00DE11F5">
      <w:pPr>
        <w:widowControl/>
        <w:spacing w:before="24" w:line="220" w:lineRule="exact"/>
        <w:rPr>
          <w:sz w:val="18"/>
          <w:szCs w:val="18"/>
        </w:rPr>
      </w:pPr>
      <w:r>
        <w:rPr>
          <w:sz w:val="18"/>
          <w:szCs w:val="18"/>
        </w:rPr>
        <w:t>3. abstract</w:t>
      </w:r>
    </w:p>
    <w:p w:rsidR="008874FC" w:rsidRDefault="008874FC" w:rsidP="00DE11F5">
      <w:pPr>
        <w:widowControl/>
        <w:spacing w:before="9" w:line="220" w:lineRule="exact"/>
        <w:rPr>
          <w:sz w:val="18"/>
          <w:szCs w:val="18"/>
        </w:rPr>
      </w:pPr>
      <w:r>
        <w:rPr>
          <w:sz w:val="18"/>
          <w:szCs w:val="18"/>
        </w:rPr>
        <w:t>4. None of the above</w:t>
      </w:r>
    </w:p>
    <w:p w:rsidR="008874FC" w:rsidRDefault="008874FC" w:rsidP="00DE11F5">
      <w:pPr>
        <w:widowControl/>
        <w:spacing w:before="4" w:line="225" w:lineRule="exact"/>
        <w:rPr>
          <w:rFonts w:cs="Times New Roman"/>
          <w:sz w:val="18"/>
          <w:szCs w:val="18"/>
        </w:rPr>
      </w:pPr>
    </w:p>
    <w:p w:rsidR="008874FC" w:rsidRDefault="008874FC" w:rsidP="00DE11F5">
      <w:pPr>
        <w:widowControl/>
        <w:spacing w:before="4" w:line="225" w:lineRule="exact"/>
        <w:rPr>
          <w:rFonts w:cs="Times New Roman"/>
          <w:sz w:val="18"/>
          <w:szCs w:val="18"/>
        </w:rPr>
      </w:pPr>
    </w:p>
    <w:p w:rsidR="008874FC" w:rsidRDefault="008874FC" w:rsidP="00DE11F5">
      <w:pPr>
        <w:widowControl/>
        <w:spacing w:before="24" w:line="220" w:lineRule="exact"/>
        <w:rPr>
          <w:rFonts w:cs="Times New Roman"/>
          <w:sz w:val="18"/>
          <w:szCs w:val="18"/>
        </w:rPr>
      </w:pPr>
    </w:p>
    <w:p w:rsidR="008874FC" w:rsidRDefault="008874FC" w:rsidP="00DE11F5">
      <w:pPr>
        <w:widowControl/>
        <w:spacing w:before="24" w:line="220" w:lineRule="exact"/>
        <w:rPr>
          <w:sz w:val="18"/>
          <w:szCs w:val="18"/>
        </w:rPr>
      </w:pPr>
      <w:r>
        <w:rPr>
          <w:sz w:val="18"/>
          <w:szCs w:val="18"/>
        </w:rPr>
        <w:t>Q49. class A {A(int i) {}} II 1</w:t>
      </w:r>
    </w:p>
    <w:p w:rsidR="008874FC" w:rsidRDefault="008874FC" w:rsidP="00DE11F5">
      <w:pPr>
        <w:widowControl/>
        <w:spacing w:line="220" w:lineRule="exact"/>
        <w:rPr>
          <w:sz w:val="18"/>
          <w:szCs w:val="18"/>
        </w:rPr>
      </w:pPr>
      <w:r>
        <w:rPr>
          <w:sz w:val="18"/>
          <w:szCs w:val="18"/>
        </w:rPr>
        <w:t>class B extends A {} II 2</w:t>
      </w:r>
    </w:p>
    <w:p w:rsidR="008874FC" w:rsidRDefault="008874FC" w:rsidP="00DE11F5">
      <w:pPr>
        <w:widowControl/>
        <w:spacing w:line="220" w:lineRule="exact"/>
        <w:rPr>
          <w:sz w:val="18"/>
          <w:szCs w:val="18"/>
        </w:rPr>
      </w:pPr>
      <w:r>
        <w:rPr>
          <w:sz w:val="18"/>
          <w:szCs w:val="18"/>
        </w:rPr>
        <w:t>Which of the following statement is true?</w:t>
      </w:r>
    </w:p>
    <w:p w:rsidR="008874FC" w:rsidRDefault="008874FC" w:rsidP="00DE11F5">
      <w:pPr>
        <w:widowControl/>
        <w:spacing w:line="235" w:lineRule="exact"/>
        <w:ind w:left="576" w:hanging="576"/>
        <w:rPr>
          <w:sz w:val="18"/>
          <w:szCs w:val="18"/>
        </w:rPr>
      </w:pPr>
      <w:r>
        <w:rPr>
          <w:sz w:val="18"/>
          <w:szCs w:val="18"/>
        </w:rPr>
        <w:t>1 .The compiler attempts to create a default constructor for class A</w:t>
      </w:r>
    </w:p>
    <w:p w:rsidR="008874FC" w:rsidRDefault="008874FC" w:rsidP="00DE11F5">
      <w:pPr>
        <w:widowControl/>
        <w:spacing w:line="225" w:lineRule="exact"/>
        <w:rPr>
          <w:sz w:val="18"/>
          <w:szCs w:val="18"/>
        </w:rPr>
      </w:pPr>
      <w:r>
        <w:rPr>
          <w:sz w:val="18"/>
          <w:szCs w:val="18"/>
        </w:rPr>
        <w:t>2. No any error, everything will work fine</w:t>
      </w:r>
    </w:p>
    <w:p w:rsidR="008874FC" w:rsidRDefault="008874FC" w:rsidP="00DE11F5">
      <w:pPr>
        <w:widowControl/>
        <w:spacing w:before="4" w:line="225" w:lineRule="exact"/>
        <w:rPr>
          <w:sz w:val="18"/>
          <w:szCs w:val="18"/>
        </w:rPr>
      </w:pPr>
      <w:r>
        <w:rPr>
          <w:sz w:val="18"/>
          <w:szCs w:val="18"/>
        </w:rPr>
        <w:t>3. Compile-time error at 1</w:t>
      </w:r>
    </w:p>
    <w:p w:rsidR="008874FC" w:rsidRDefault="008874FC" w:rsidP="00DE11F5">
      <w:pPr>
        <w:widowControl/>
        <w:spacing w:line="225" w:lineRule="exact"/>
        <w:rPr>
          <w:sz w:val="18"/>
          <w:szCs w:val="18"/>
        </w:rPr>
      </w:pPr>
      <w:r>
        <w:rPr>
          <w:sz w:val="18"/>
          <w:szCs w:val="18"/>
        </w:rPr>
        <w:t>4. Compile-time error at 2</w:t>
      </w:r>
    </w:p>
    <w:p w:rsidR="008874FC" w:rsidRDefault="008874FC" w:rsidP="00DE11F5">
      <w:pPr>
        <w:widowControl/>
        <w:spacing w:before="4" w:line="225" w:lineRule="exact"/>
        <w:rPr>
          <w:rFonts w:cs="Times New Roman"/>
          <w:sz w:val="18"/>
          <w:szCs w:val="18"/>
        </w:rPr>
      </w:pPr>
    </w:p>
    <w:p w:rsidR="008874FC" w:rsidRDefault="008874FC" w:rsidP="00DE11F5">
      <w:pPr>
        <w:widowControl/>
        <w:spacing w:before="4" w:line="225" w:lineRule="exact"/>
        <w:rPr>
          <w:rFonts w:cs="Times New Roman"/>
          <w:sz w:val="18"/>
          <w:szCs w:val="18"/>
        </w:rPr>
      </w:pPr>
    </w:p>
    <w:p w:rsidR="008874FC" w:rsidRDefault="008874FC" w:rsidP="00DE11F5">
      <w:pPr>
        <w:widowControl/>
        <w:spacing w:line="264" w:lineRule="exact"/>
        <w:ind w:left="576" w:hanging="576"/>
        <w:rPr>
          <w:sz w:val="18"/>
          <w:szCs w:val="18"/>
        </w:rPr>
      </w:pPr>
      <w:r>
        <w:rPr>
          <w:sz w:val="18"/>
          <w:szCs w:val="18"/>
        </w:rPr>
        <w:t>Q50. method must be defined by a class implementing the java.lang.Runnable interface?</w:t>
      </w:r>
    </w:p>
    <w:p w:rsidR="008874FC" w:rsidRDefault="008874FC" w:rsidP="00DE11F5">
      <w:pPr>
        <w:widowControl/>
        <w:spacing w:line="254" w:lineRule="exact"/>
        <w:rPr>
          <w:sz w:val="18"/>
          <w:szCs w:val="18"/>
        </w:rPr>
      </w:pPr>
      <w:r>
        <w:rPr>
          <w:sz w:val="18"/>
          <w:szCs w:val="18"/>
        </w:rPr>
        <w:t>1 .void run()</w:t>
      </w:r>
    </w:p>
    <w:p w:rsidR="008874FC" w:rsidRDefault="008874FC" w:rsidP="00DE11F5">
      <w:pPr>
        <w:widowControl/>
        <w:spacing w:line="211" w:lineRule="exact"/>
        <w:rPr>
          <w:sz w:val="18"/>
          <w:szCs w:val="18"/>
        </w:rPr>
      </w:pPr>
      <w:r>
        <w:rPr>
          <w:sz w:val="18"/>
          <w:szCs w:val="18"/>
        </w:rPr>
        <w:t>2. public void runG</w:t>
      </w:r>
    </w:p>
    <w:p w:rsidR="008874FC" w:rsidRDefault="008874FC" w:rsidP="00DE11F5">
      <w:pPr>
        <w:widowControl/>
        <w:spacing w:before="24" w:line="211" w:lineRule="exact"/>
        <w:rPr>
          <w:sz w:val="18"/>
          <w:szCs w:val="18"/>
        </w:rPr>
      </w:pPr>
      <w:r>
        <w:rPr>
          <w:sz w:val="18"/>
          <w:szCs w:val="18"/>
        </w:rPr>
        <w:t>3. public void start()</w:t>
      </w:r>
    </w:p>
    <w:p w:rsidR="008874FC" w:rsidRDefault="008874FC" w:rsidP="00DE11F5">
      <w:pPr>
        <w:widowControl/>
        <w:spacing w:before="9" w:line="211" w:lineRule="exact"/>
        <w:rPr>
          <w:sz w:val="18"/>
          <w:szCs w:val="18"/>
        </w:rPr>
      </w:pPr>
      <w:r>
        <w:rPr>
          <w:sz w:val="18"/>
          <w:szCs w:val="18"/>
        </w:rPr>
        <w:t>4. void run(int priority)</w:t>
      </w:r>
    </w:p>
    <w:p w:rsidR="008874FC" w:rsidRDefault="008874FC" w:rsidP="00DE11F5">
      <w:pPr>
        <w:widowControl/>
        <w:spacing w:before="4" w:line="225" w:lineRule="exact"/>
        <w:rPr>
          <w:rFonts w:cs="Times New Roman"/>
          <w:sz w:val="18"/>
          <w:szCs w:val="18"/>
        </w:rPr>
      </w:pPr>
    </w:p>
    <w:p w:rsidR="008874FC" w:rsidRDefault="008874FC" w:rsidP="00E13C48">
      <w:pPr>
        <w:widowControl/>
        <w:spacing w:line="211" w:lineRule="exact"/>
        <w:rPr>
          <w:rFonts w:cs="Times New Roman"/>
          <w:sz w:val="18"/>
          <w:szCs w:val="18"/>
        </w:rPr>
      </w:pPr>
    </w:p>
    <w:p w:rsidR="008874FC" w:rsidRDefault="008874FC" w:rsidP="00E13C48">
      <w:pPr>
        <w:widowControl/>
        <w:spacing w:line="211" w:lineRule="exact"/>
        <w:rPr>
          <w:rFonts w:cs="Times New Roman"/>
          <w:sz w:val="18"/>
          <w:szCs w:val="18"/>
        </w:rPr>
      </w:pPr>
    </w:p>
    <w:p w:rsidR="008874FC" w:rsidRDefault="008874FC" w:rsidP="00E13C48">
      <w:pPr>
        <w:widowControl/>
        <w:spacing w:line="230" w:lineRule="exact"/>
        <w:rPr>
          <w:rFonts w:cs="Times New Roman"/>
          <w:sz w:val="18"/>
          <w:szCs w:val="18"/>
        </w:rPr>
      </w:pPr>
    </w:p>
    <w:p w:rsidR="008874FC" w:rsidRDefault="008874FC" w:rsidP="00E13C48">
      <w:pPr>
        <w:widowControl/>
        <w:spacing w:line="240" w:lineRule="exact"/>
        <w:rPr>
          <w:rFonts w:cs="Times New Roman"/>
          <w:sz w:val="18"/>
          <w:szCs w:val="18"/>
        </w:rPr>
      </w:pPr>
    </w:p>
    <w:p w:rsidR="008874FC" w:rsidRDefault="008874FC" w:rsidP="00825F1F">
      <w:pPr>
        <w:widowControl/>
        <w:spacing w:before="19" w:line="211" w:lineRule="exact"/>
        <w:rPr>
          <w:rFonts w:cs="Times New Roman"/>
          <w:sz w:val="18"/>
          <w:szCs w:val="18"/>
        </w:rPr>
      </w:pPr>
    </w:p>
    <w:p w:rsidR="008874FC" w:rsidRDefault="008874FC" w:rsidP="00825F1F">
      <w:pPr>
        <w:widowControl/>
        <w:spacing w:line="244" w:lineRule="exact"/>
        <w:rPr>
          <w:rFonts w:cs="Times New Roman"/>
          <w:sz w:val="18"/>
          <w:szCs w:val="18"/>
        </w:rPr>
      </w:pPr>
    </w:p>
    <w:p w:rsidR="008874FC" w:rsidRDefault="008874FC" w:rsidP="007B6529">
      <w:pPr>
        <w:widowControl/>
        <w:spacing w:before="9" w:line="220" w:lineRule="exact"/>
        <w:rPr>
          <w:rFonts w:cs="Times New Roman"/>
          <w:sz w:val="18"/>
          <w:szCs w:val="18"/>
        </w:rPr>
      </w:pPr>
    </w:p>
    <w:p w:rsidR="008874FC" w:rsidRDefault="008874FC" w:rsidP="00A31F2C">
      <w:pPr>
        <w:widowControl/>
        <w:spacing w:before="14" w:line="220" w:lineRule="exact"/>
        <w:rPr>
          <w:rFonts w:cs="Times New Roman"/>
          <w:sz w:val="18"/>
          <w:szCs w:val="18"/>
        </w:rPr>
      </w:pPr>
    </w:p>
    <w:p w:rsidR="008874FC" w:rsidRDefault="008874FC" w:rsidP="00A31F2C">
      <w:pPr>
        <w:widowControl/>
        <w:spacing w:before="14" w:line="220" w:lineRule="exact"/>
        <w:rPr>
          <w:rFonts w:cs="Times New Roman"/>
          <w:sz w:val="18"/>
          <w:szCs w:val="18"/>
        </w:rPr>
      </w:pPr>
    </w:p>
    <w:p w:rsidR="008874FC" w:rsidRDefault="008874FC" w:rsidP="00A31F2C">
      <w:pPr>
        <w:widowControl/>
        <w:spacing w:before="14" w:line="220" w:lineRule="exact"/>
        <w:rPr>
          <w:rFonts w:cs="Times New Roman"/>
          <w:sz w:val="18"/>
          <w:szCs w:val="18"/>
        </w:rPr>
      </w:pPr>
    </w:p>
    <w:p w:rsidR="008874FC" w:rsidRDefault="008874FC" w:rsidP="00A31F2C">
      <w:pPr>
        <w:widowControl/>
        <w:spacing w:before="9" w:line="220" w:lineRule="exact"/>
        <w:rPr>
          <w:rFonts w:cs="Times New Roman"/>
          <w:sz w:val="18"/>
          <w:szCs w:val="18"/>
        </w:rPr>
      </w:pPr>
    </w:p>
    <w:p w:rsidR="008874FC" w:rsidRPr="00CE7A5C" w:rsidRDefault="008874FC" w:rsidP="00956789">
      <w:pPr>
        <w:rPr>
          <w:rFonts w:ascii="Arial Narrow" w:hAnsi="Arial Narrow" w:cs="Arial Narrow"/>
        </w:rPr>
      </w:pPr>
    </w:p>
    <w:p w:rsidR="008874FC" w:rsidRDefault="008874FC" w:rsidP="0022114A">
      <w:pPr>
        <w:widowControl/>
        <w:spacing w:before="4" w:line="225" w:lineRule="exact"/>
        <w:rPr>
          <w:rFonts w:cs="Times New Roman"/>
          <w:sz w:val="18"/>
          <w:szCs w:val="18"/>
        </w:rPr>
      </w:pPr>
    </w:p>
    <w:p w:rsidR="008874FC" w:rsidRDefault="008874FC" w:rsidP="0022114A">
      <w:pPr>
        <w:widowControl/>
        <w:spacing w:before="4" w:line="230" w:lineRule="exact"/>
        <w:ind w:right="72"/>
        <w:jc w:val="both"/>
        <w:rPr>
          <w:rFonts w:cs="Times New Roman"/>
          <w:sz w:val="18"/>
          <w:szCs w:val="18"/>
        </w:rPr>
      </w:pPr>
    </w:p>
    <w:p w:rsidR="008874FC" w:rsidRDefault="008874FC" w:rsidP="0074589B">
      <w:pPr>
        <w:widowControl/>
        <w:spacing w:before="4" w:line="225" w:lineRule="exact"/>
        <w:rPr>
          <w:rFonts w:cs="Times New Roman"/>
          <w:sz w:val="18"/>
          <w:szCs w:val="18"/>
        </w:rPr>
      </w:pPr>
    </w:p>
    <w:p w:rsidR="008874FC" w:rsidRDefault="008874FC" w:rsidP="0074589B">
      <w:pPr>
        <w:widowControl/>
        <w:spacing w:line="230" w:lineRule="exact"/>
        <w:ind w:left="576" w:hanging="576"/>
        <w:rPr>
          <w:rFonts w:cs="Times New Roman"/>
          <w:sz w:val="18"/>
          <w:szCs w:val="18"/>
        </w:rPr>
      </w:pPr>
    </w:p>
    <w:p w:rsidR="008874FC" w:rsidRDefault="008874FC" w:rsidP="0074589B">
      <w:pPr>
        <w:widowControl/>
        <w:spacing w:before="9" w:line="225" w:lineRule="exact"/>
        <w:rPr>
          <w:rFonts w:cs="Times New Roman"/>
          <w:sz w:val="18"/>
          <w:szCs w:val="18"/>
        </w:rPr>
      </w:pPr>
    </w:p>
    <w:p w:rsidR="008874FC" w:rsidRDefault="008874FC" w:rsidP="0074589B">
      <w:pPr>
        <w:widowControl/>
        <w:spacing w:line="230" w:lineRule="exact"/>
        <w:rPr>
          <w:rFonts w:cs="Times New Roman"/>
          <w:sz w:val="18"/>
          <w:szCs w:val="18"/>
        </w:rPr>
      </w:pPr>
    </w:p>
    <w:p w:rsidR="008874FC" w:rsidRDefault="008874FC" w:rsidP="0074589B">
      <w:pPr>
        <w:widowControl/>
        <w:spacing w:before="9" w:line="225" w:lineRule="exact"/>
        <w:rPr>
          <w:rFonts w:cs="Times New Roman"/>
          <w:sz w:val="18"/>
          <w:szCs w:val="18"/>
        </w:rPr>
      </w:pPr>
    </w:p>
    <w:p w:rsidR="008874FC" w:rsidRDefault="008874FC" w:rsidP="0074589B">
      <w:pPr>
        <w:widowControl/>
        <w:spacing w:line="225" w:lineRule="exact"/>
        <w:rPr>
          <w:rFonts w:cs="Times New Roman"/>
          <w:sz w:val="18"/>
          <w:szCs w:val="18"/>
        </w:rPr>
      </w:pPr>
    </w:p>
    <w:p w:rsidR="008874FC" w:rsidRDefault="008874FC" w:rsidP="0074589B">
      <w:pPr>
        <w:widowControl/>
        <w:spacing w:before="76" w:line="182" w:lineRule="exact"/>
        <w:rPr>
          <w:rFonts w:cs="Times New Roman"/>
          <w:sz w:val="18"/>
          <w:szCs w:val="18"/>
        </w:rPr>
      </w:pPr>
    </w:p>
    <w:p w:rsidR="008874FC" w:rsidRDefault="008874FC" w:rsidP="0074589B">
      <w:pPr>
        <w:widowControl/>
        <w:spacing w:before="14" w:line="216" w:lineRule="exact"/>
        <w:rPr>
          <w:rFonts w:cs="Times New Roman"/>
          <w:sz w:val="18"/>
          <w:szCs w:val="18"/>
        </w:rPr>
      </w:pPr>
    </w:p>
    <w:p w:rsidR="008874FC" w:rsidRDefault="008874FC">
      <w:pPr>
        <w:rPr>
          <w:rFonts w:cs="Times New Roman"/>
        </w:rPr>
      </w:pPr>
    </w:p>
    <w:sectPr w:rsidR="008874FC" w:rsidSect="00353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Narrow">
    <w:panose1 w:val="020B050602020203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33529"/>
    <w:rsid w:val="000F1E03"/>
    <w:rsid w:val="00132117"/>
    <w:rsid w:val="001A4567"/>
    <w:rsid w:val="0022114A"/>
    <w:rsid w:val="002401FF"/>
    <w:rsid w:val="00314AE3"/>
    <w:rsid w:val="003240D2"/>
    <w:rsid w:val="00352F0E"/>
    <w:rsid w:val="003534E0"/>
    <w:rsid w:val="003746A7"/>
    <w:rsid w:val="003A3E8E"/>
    <w:rsid w:val="003C04A9"/>
    <w:rsid w:val="004377B3"/>
    <w:rsid w:val="00472131"/>
    <w:rsid w:val="006D636A"/>
    <w:rsid w:val="00724C10"/>
    <w:rsid w:val="0074589B"/>
    <w:rsid w:val="007B459C"/>
    <w:rsid w:val="007B6529"/>
    <w:rsid w:val="00825F1F"/>
    <w:rsid w:val="008531A9"/>
    <w:rsid w:val="008874FC"/>
    <w:rsid w:val="008F24ED"/>
    <w:rsid w:val="00956789"/>
    <w:rsid w:val="009A6EDA"/>
    <w:rsid w:val="009F53D2"/>
    <w:rsid w:val="00A31F2C"/>
    <w:rsid w:val="00BA740F"/>
    <w:rsid w:val="00BF2693"/>
    <w:rsid w:val="00C325C0"/>
    <w:rsid w:val="00C33529"/>
    <w:rsid w:val="00C65A9A"/>
    <w:rsid w:val="00CE7A5C"/>
    <w:rsid w:val="00D32E8E"/>
    <w:rsid w:val="00D70B2A"/>
    <w:rsid w:val="00D80CCB"/>
    <w:rsid w:val="00DE11F5"/>
    <w:rsid w:val="00DE5C11"/>
    <w:rsid w:val="00E13C48"/>
    <w:rsid w:val="00ED5E06"/>
    <w:rsid w:val="00F176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529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40</TotalTime>
  <Pages>6</Pages>
  <Words>785</Words>
  <Characters>4480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labstaf</dc:creator>
  <cp:keywords/>
  <dc:description/>
  <cp:lastModifiedBy>cdacstaff</cp:lastModifiedBy>
  <cp:revision>35</cp:revision>
  <dcterms:created xsi:type="dcterms:W3CDTF">2011-07-07T08:38:00Z</dcterms:created>
  <dcterms:modified xsi:type="dcterms:W3CDTF">2011-07-07T13:33:00Z</dcterms:modified>
</cp:coreProperties>
</file>